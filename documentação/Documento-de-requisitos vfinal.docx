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1F" w:rsidRDefault="004574ED" w:rsidP="006A3C1F">
      <w:pPr>
        <w:pStyle w:val="titulo"/>
        <w:spacing w:before="3120"/>
        <w:rPr>
          <w:sz w:val="48"/>
        </w:rPr>
      </w:pPr>
      <w:r w:rsidRPr="004574ED">
        <w:rPr>
          <w:noProof/>
          <w:sz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0.3pt;margin-top:-24.3pt;width:103pt;height:101.75pt;z-index:251660288;mso-wrap-style:none" o:allowincell="f" stroked="f">
            <v:textbox style="mso-next-textbox:#_x0000_s1026;mso-fit-shape-to-text:t">
              <w:txbxContent>
                <w:p w:rsidR="004F658A" w:rsidRDefault="004F658A" w:rsidP="006A3C1F">
                  <w:pPr>
                    <w:jc w:val="center"/>
                    <w:rPr>
                      <w:sz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23950" cy="1123950"/>
                        <wp:effectExtent l="19050" t="0" r="0" b="0"/>
                        <wp:docPr id="1" name="Imagem 1" descr="coracao_da_pata_do_cao_cartao_postal-rc92f96f43c19447e90e8d677bd3b94db_vgbaq_8byvr_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acao_da_pata_do_cao_cartao_postal-rc92f96f43c19447e90e8d677bd3b94db_vgbaq_8byvr_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0" cy="1123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A3C1F">
        <w:rPr>
          <w:sz w:val="44"/>
        </w:rPr>
        <w:t>PETadoption</w:t>
      </w:r>
      <w:r w:rsidR="006A3C1F">
        <w:rPr>
          <w:sz w:val="48"/>
        </w:rPr>
        <w:br/>
      </w: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</w:pPr>
    </w:p>
    <w:p w:rsidR="006A3C1F" w:rsidRDefault="00790CC0" w:rsidP="006A3C1F">
      <w:pPr>
        <w:pStyle w:val="versao"/>
      </w:pPr>
      <w:r>
        <w:br/>
        <w:t>DOCU</w:t>
      </w:r>
      <w:r w:rsidR="006A3C1F">
        <w:t>MENTO DE REQUISITOS</w:t>
      </w:r>
    </w:p>
    <w:p w:rsidR="006A3C1F" w:rsidRDefault="006A3C1F" w:rsidP="006A3C1F">
      <w:pPr>
        <w:pStyle w:val="versao"/>
        <w:rPr>
          <w:sz w:val="24"/>
        </w:rPr>
      </w:pPr>
    </w:p>
    <w:p w:rsidR="006A3C1F" w:rsidRDefault="006A3C1F" w:rsidP="006A3C1F">
      <w:pPr>
        <w:pStyle w:val="versao"/>
        <w:rPr>
          <w:i/>
        </w:rPr>
      </w:pPr>
      <w:r>
        <w:rPr>
          <w:sz w:val="24"/>
        </w:rPr>
        <w:t xml:space="preserve">Data de Emissão: </w:t>
      </w:r>
      <w:r>
        <w:rPr>
          <w:i/>
          <w:sz w:val="24"/>
        </w:rPr>
        <w:t>05/10/2015</w:t>
      </w: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  <w:rPr>
          <w:sz w:val="24"/>
        </w:rPr>
      </w:pPr>
      <w:r>
        <w:rPr>
          <w:sz w:val="24"/>
        </w:rPr>
        <w:t>Responsáve</w:t>
      </w:r>
      <w:r w:rsidR="0073523E">
        <w:rPr>
          <w:sz w:val="24"/>
        </w:rPr>
        <w:t>is</w:t>
      </w:r>
      <w:r>
        <w:rPr>
          <w:sz w:val="24"/>
        </w:rPr>
        <w:t xml:space="preserve"> pel</w:t>
      </w:r>
      <w:r w:rsidR="00AD163A">
        <w:rPr>
          <w:sz w:val="24"/>
        </w:rPr>
        <w:t>o documento</w:t>
      </w:r>
      <w:r>
        <w:rPr>
          <w:sz w:val="24"/>
        </w:rPr>
        <w:t>:</w:t>
      </w:r>
    </w:p>
    <w:p w:rsidR="006A3C1F" w:rsidRDefault="006A3C1F" w:rsidP="006A3C1F">
      <w:pPr>
        <w:pStyle w:val="versao"/>
        <w:rPr>
          <w:sz w:val="24"/>
        </w:rPr>
      </w:pPr>
      <w:r>
        <w:rPr>
          <w:sz w:val="24"/>
        </w:rPr>
        <w:t>Adan Ricardo Dias dos Santos - 25901</w:t>
      </w:r>
    </w:p>
    <w:p w:rsidR="006A3C1F" w:rsidRDefault="006A3C1F" w:rsidP="006A3C1F">
      <w:pPr>
        <w:pStyle w:val="versao"/>
        <w:rPr>
          <w:sz w:val="24"/>
        </w:rPr>
      </w:pPr>
      <w:r>
        <w:rPr>
          <w:sz w:val="24"/>
        </w:rPr>
        <w:t>Ana Raquel Calháu Pereira -  24976</w:t>
      </w:r>
    </w:p>
    <w:p w:rsidR="006A3C1F" w:rsidRPr="00CC2879" w:rsidRDefault="006A3C1F" w:rsidP="006A3C1F">
      <w:pPr>
        <w:pStyle w:val="versao"/>
        <w:rPr>
          <w:i/>
          <w:sz w:val="24"/>
        </w:rPr>
      </w:pPr>
      <w:r>
        <w:rPr>
          <w:sz w:val="24"/>
        </w:rPr>
        <w:t xml:space="preserve">Guilherme Werneck de Oliveira - 29935 </w:t>
      </w:r>
    </w:p>
    <w:p w:rsidR="006A3C1F" w:rsidRDefault="006A3C1F" w:rsidP="006A3C1F">
      <w:pPr>
        <w:pStyle w:val="versao"/>
        <w:rPr>
          <w:sz w:val="24"/>
        </w:rPr>
      </w:pPr>
    </w:p>
    <w:p w:rsidR="006A3C1F" w:rsidRDefault="006A3C1F" w:rsidP="006A3C1F">
      <w:pPr>
        <w:pStyle w:val="versao"/>
        <w:rPr>
          <w:sz w:val="24"/>
        </w:rPr>
      </w:pPr>
    </w:p>
    <w:p w:rsidR="006A3C1F" w:rsidRDefault="006A3C1F" w:rsidP="006A3C1F">
      <w:pPr>
        <w:pStyle w:val="versao"/>
        <w:rPr>
          <w:sz w:val="24"/>
        </w:rPr>
      </w:pPr>
    </w:p>
    <w:p w:rsidR="006A3C1F" w:rsidRDefault="006A3C1F" w:rsidP="006A3C1F">
      <w:pPr>
        <w:pStyle w:val="versao"/>
        <w:rPr>
          <w:sz w:val="24"/>
        </w:rPr>
      </w:pPr>
    </w:p>
    <w:p w:rsidR="006A3C1F" w:rsidRDefault="006A3C1F" w:rsidP="006A3C1F">
      <w:pPr>
        <w:pStyle w:val="versao"/>
        <w:rPr>
          <w:sz w:val="24"/>
        </w:rPr>
      </w:pPr>
    </w:p>
    <w:p w:rsidR="006A3C1F" w:rsidRDefault="006A3C1F" w:rsidP="006A3C1F">
      <w:pPr>
        <w:pStyle w:val="versao"/>
        <w:rPr>
          <w:sz w:val="24"/>
        </w:rPr>
      </w:pP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</w:pPr>
    </w:p>
    <w:p w:rsidR="006A3C1F" w:rsidRDefault="006A3C1F" w:rsidP="006A3C1F">
      <w:pPr>
        <w:pStyle w:val="versao"/>
      </w:pPr>
    </w:p>
    <w:p w:rsidR="006A3C1F" w:rsidRDefault="006A3C1F" w:rsidP="006A3C1F">
      <w:pPr>
        <w:pStyle w:val="Ttulo"/>
        <w:rPr>
          <w:lang w:val="pt-BR"/>
        </w:rPr>
      </w:pPr>
    </w:p>
    <w:p w:rsidR="00B15B32" w:rsidRPr="00CB6B62" w:rsidRDefault="00B15B32" w:rsidP="00B15B32">
      <w:pPr>
        <w:pStyle w:val="versao"/>
      </w:pPr>
    </w:p>
    <w:p w:rsidR="00317BE1" w:rsidRPr="002A6658" w:rsidRDefault="00317BE1" w:rsidP="00317BE1">
      <w:pPr>
        <w:pStyle w:val="Ttulo"/>
        <w:rPr>
          <w:sz w:val="28"/>
          <w:szCs w:val="28"/>
          <w:lang w:val="pt-BR"/>
        </w:rPr>
      </w:pPr>
      <w:r w:rsidRPr="002A6658">
        <w:rPr>
          <w:sz w:val="28"/>
          <w:szCs w:val="28"/>
          <w:lang w:val="pt-BR"/>
        </w:rPr>
        <w:t>Revisões do Documento</w:t>
      </w:r>
    </w:p>
    <w:p w:rsidR="00317BE1" w:rsidRPr="002A6658" w:rsidRDefault="00317BE1" w:rsidP="00317BE1">
      <w:pPr>
        <w:rPr>
          <w:rFonts w:ascii="Arial" w:hAnsi="Arial"/>
          <w:szCs w:val="24"/>
        </w:rPr>
      </w:pPr>
      <w:r w:rsidRPr="002A6658">
        <w:rPr>
          <w:rFonts w:ascii="Arial" w:hAnsi="Arial"/>
          <w:szCs w:val="24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9"/>
        <w:gridCol w:w="7"/>
        <w:gridCol w:w="843"/>
        <w:gridCol w:w="11"/>
        <w:gridCol w:w="4665"/>
        <w:gridCol w:w="1987"/>
      </w:tblGrid>
      <w:tr w:rsidR="00317BE1" w:rsidRPr="002A6658">
        <w:trPr>
          <w:trHeight w:val="274"/>
        </w:trPr>
        <w:tc>
          <w:tcPr>
            <w:tcW w:w="156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17BE1" w:rsidRPr="002A6658" w:rsidRDefault="00317BE1" w:rsidP="005D01B2">
            <w:pPr>
              <w:pStyle w:val="Tabletext"/>
              <w:spacing w:after="0"/>
              <w:jc w:val="center"/>
              <w:rPr>
                <w:b/>
                <w:sz w:val="24"/>
                <w:szCs w:val="24"/>
                <w:lang w:val="pt-BR"/>
              </w:rPr>
            </w:pPr>
            <w:r w:rsidRPr="002A6658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17BE1" w:rsidRPr="002A6658" w:rsidRDefault="00317BE1" w:rsidP="005D01B2">
            <w:pPr>
              <w:pStyle w:val="Tabletext"/>
              <w:spacing w:after="0"/>
              <w:ind w:left="0"/>
              <w:jc w:val="center"/>
              <w:rPr>
                <w:b/>
                <w:sz w:val="24"/>
                <w:szCs w:val="24"/>
                <w:lang w:val="pt-BR"/>
              </w:rPr>
            </w:pPr>
            <w:r w:rsidRPr="002A6658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46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17BE1" w:rsidRPr="002A6658" w:rsidRDefault="00317BE1" w:rsidP="005D01B2">
            <w:pPr>
              <w:pStyle w:val="Tabletext"/>
              <w:spacing w:after="0"/>
              <w:jc w:val="center"/>
              <w:rPr>
                <w:b/>
                <w:sz w:val="24"/>
                <w:szCs w:val="24"/>
                <w:lang w:val="pt-BR"/>
              </w:rPr>
            </w:pPr>
            <w:r w:rsidRPr="002A6658">
              <w:rPr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7BE1" w:rsidRPr="002A6658" w:rsidRDefault="00317BE1" w:rsidP="005D01B2">
            <w:pPr>
              <w:pStyle w:val="Tabletext"/>
              <w:spacing w:after="0"/>
              <w:jc w:val="center"/>
              <w:rPr>
                <w:b/>
                <w:sz w:val="24"/>
                <w:szCs w:val="24"/>
                <w:lang w:val="pt-BR"/>
              </w:rPr>
            </w:pPr>
            <w:r w:rsidRPr="002A6658">
              <w:rPr>
                <w:b/>
                <w:sz w:val="24"/>
                <w:szCs w:val="24"/>
                <w:lang w:val="pt-BR"/>
              </w:rPr>
              <w:t>Autor</w:t>
            </w:r>
          </w:p>
        </w:tc>
      </w:tr>
      <w:tr w:rsidR="00317BE1" w:rsidRPr="002A665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17BE1" w:rsidRPr="002A6658" w:rsidRDefault="006A3C1F" w:rsidP="00002B8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002B82">
              <w:rPr>
                <w:sz w:val="24"/>
                <w:szCs w:val="24"/>
                <w:lang w:val="pt-BR"/>
              </w:rPr>
              <w:t>5</w:t>
            </w:r>
            <w:r>
              <w:rPr>
                <w:sz w:val="24"/>
                <w:szCs w:val="24"/>
                <w:lang w:val="pt-BR"/>
              </w:rPr>
              <w:t>/10</w:t>
            </w:r>
            <w:r w:rsidR="00452F92" w:rsidRPr="002A6658">
              <w:rPr>
                <w:sz w:val="24"/>
                <w:szCs w:val="24"/>
                <w:lang w:val="pt-BR"/>
              </w:rPr>
              <w:t>/201</w:t>
            </w: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7BE1" w:rsidRPr="002A6658" w:rsidRDefault="00452F92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  <w:r w:rsidRPr="002A6658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467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7BE1" w:rsidRPr="002A6658" w:rsidRDefault="00452F92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  <w:r w:rsidRPr="002A6658">
              <w:rPr>
                <w:sz w:val="24"/>
                <w:szCs w:val="24"/>
                <w:lang w:val="pt-BR"/>
              </w:rPr>
              <w:t xml:space="preserve">Descrição </w:t>
            </w:r>
            <w:r w:rsidR="00F31732">
              <w:rPr>
                <w:sz w:val="24"/>
                <w:szCs w:val="24"/>
                <w:lang w:val="pt-BR"/>
              </w:rPr>
              <w:t xml:space="preserve">específica </w:t>
            </w:r>
            <w:r w:rsidRPr="002A6658">
              <w:rPr>
                <w:sz w:val="24"/>
                <w:szCs w:val="24"/>
                <w:lang w:val="pt-BR"/>
              </w:rPr>
              <w:t>dos módulos e funcionalidades</w:t>
            </w:r>
            <w:r w:rsidR="002A6658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</w:tr>
      <w:tr w:rsidR="00317BE1" w:rsidRPr="002A6658">
        <w:trPr>
          <w:trHeight w:val="274"/>
        </w:trPr>
        <w:tc>
          <w:tcPr>
            <w:tcW w:w="1567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4663" w:type="dxa"/>
            <w:tcBorders>
              <w:left w:val="single" w:sz="1" w:space="0" w:color="000000"/>
              <w:bottom w:val="single" w:sz="4" w:space="0" w:color="auto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198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</w:tr>
      <w:tr w:rsidR="00317BE1" w:rsidRPr="002A6658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</w:tr>
      <w:tr w:rsidR="00317BE1" w:rsidRPr="002A6658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2A6658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</w:tr>
    </w:tbl>
    <w:p w:rsidR="00317BE1" w:rsidRPr="00CB6B62" w:rsidRDefault="00317BE1" w:rsidP="00317BE1">
      <w:pPr>
        <w:pStyle w:val="versao"/>
        <w:rPr>
          <w:sz w:val="24"/>
        </w:rPr>
      </w:pPr>
    </w:p>
    <w:p w:rsidR="00317BE1" w:rsidRPr="00CB6B62" w:rsidRDefault="00317BE1" w:rsidP="00317BE1">
      <w:pPr>
        <w:pStyle w:val="versao"/>
        <w:rPr>
          <w:sz w:val="24"/>
        </w:rPr>
      </w:pPr>
    </w:p>
    <w:p w:rsidR="00317BE1" w:rsidRPr="002A6658" w:rsidRDefault="00317BE1" w:rsidP="00317BE1">
      <w:pPr>
        <w:pStyle w:val="Ttulo"/>
        <w:rPr>
          <w:sz w:val="28"/>
          <w:szCs w:val="28"/>
          <w:lang w:val="pt-BR"/>
        </w:rPr>
      </w:pPr>
      <w:r w:rsidRPr="002A6658">
        <w:rPr>
          <w:sz w:val="28"/>
          <w:szCs w:val="28"/>
          <w:lang w:val="pt-BR"/>
        </w:rPr>
        <w:t>Auditorias do Documento</w:t>
      </w:r>
    </w:p>
    <w:p w:rsidR="008130C4" w:rsidRPr="002A6658" w:rsidRDefault="004D370B" w:rsidP="00317BE1">
      <w:pPr>
        <w:rPr>
          <w:rFonts w:ascii="Arial" w:hAnsi="Arial"/>
          <w:szCs w:val="24"/>
        </w:rPr>
      </w:pPr>
      <w:r w:rsidRPr="002A6658">
        <w:rPr>
          <w:rFonts w:ascii="Arial" w:hAnsi="Arial"/>
          <w:szCs w:val="24"/>
        </w:rPr>
        <w:t xml:space="preserve">Auditorias são inspeções conduzidas </w:t>
      </w:r>
      <w:r w:rsidR="00692D76" w:rsidRPr="002A6658">
        <w:rPr>
          <w:rFonts w:ascii="Arial" w:hAnsi="Arial"/>
          <w:szCs w:val="24"/>
        </w:rPr>
        <w:t>o SEPG</w:t>
      </w:r>
      <w:r w:rsidRPr="002A6658">
        <w:rPr>
          <w:rFonts w:ascii="Arial" w:hAnsi="Arial"/>
          <w:szCs w:val="24"/>
        </w:rPr>
        <w:t xml:space="preserve"> – </w:t>
      </w:r>
      <w:r w:rsidR="00692D76" w:rsidRPr="002A6658">
        <w:rPr>
          <w:rFonts w:ascii="Arial" w:hAnsi="Arial"/>
          <w:szCs w:val="24"/>
        </w:rPr>
        <w:t>Software Engineer Process Group</w:t>
      </w:r>
      <w:r w:rsidRPr="002A6658">
        <w:rPr>
          <w:rFonts w:ascii="Arial" w:hAnsi="Arial"/>
          <w:szCs w:val="24"/>
        </w:rPr>
        <w:t xml:space="preserve"> (</w:t>
      </w:r>
      <w:r w:rsidR="00692D76" w:rsidRPr="002A6658">
        <w:rPr>
          <w:rFonts w:ascii="Arial" w:hAnsi="Arial"/>
          <w:szCs w:val="24"/>
        </w:rPr>
        <w:t>Grupo de Engenharia de Processo de Software</w:t>
      </w:r>
      <w:r w:rsidRPr="002A6658">
        <w:rPr>
          <w:rFonts w:ascii="Arial" w:hAnsi="Arial"/>
          <w:szCs w:val="24"/>
        </w:rPr>
        <w:t>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9"/>
        <w:gridCol w:w="7"/>
        <w:gridCol w:w="843"/>
        <w:gridCol w:w="11"/>
        <w:gridCol w:w="4665"/>
        <w:gridCol w:w="1987"/>
      </w:tblGrid>
      <w:tr w:rsidR="00317BE1" w:rsidRPr="002A6658">
        <w:trPr>
          <w:trHeight w:val="274"/>
        </w:trPr>
        <w:tc>
          <w:tcPr>
            <w:tcW w:w="156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17BE1" w:rsidRPr="002A6658" w:rsidRDefault="00317BE1" w:rsidP="005D01B2">
            <w:pPr>
              <w:pStyle w:val="Tabletext"/>
              <w:spacing w:after="0"/>
              <w:jc w:val="center"/>
              <w:rPr>
                <w:b/>
                <w:sz w:val="24"/>
                <w:szCs w:val="24"/>
                <w:lang w:val="pt-BR"/>
              </w:rPr>
            </w:pPr>
            <w:r w:rsidRPr="002A6658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17BE1" w:rsidRPr="002A6658" w:rsidRDefault="00317BE1" w:rsidP="005D01B2">
            <w:pPr>
              <w:pStyle w:val="Tabletext"/>
              <w:spacing w:after="0"/>
              <w:ind w:left="0"/>
              <w:jc w:val="center"/>
              <w:rPr>
                <w:b/>
                <w:sz w:val="24"/>
                <w:szCs w:val="24"/>
                <w:lang w:val="pt-BR"/>
              </w:rPr>
            </w:pPr>
            <w:r w:rsidRPr="002A6658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46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17BE1" w:rsidRPr="002A6658" w:rsidRDefault="00317BE1" w:rsidP="005D01B2">
            <w:pPr>
              <w:pStyle w:val="Tabletext"/>
              <w:spacing w:after="0"/>
              <w:jc w:val="center"/>
              <w:rPr>
                <w:b/>
                <w:sz w:val="24"/>
                <w:szCs w:val="24"/>
                <w:lang w:val="pt-BR"/>
              </w:rPr>
            </w:pPr>
            <w:r w:rsidRPr="002A6658">
              <w:rPr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7BE1" w:rsidRPr="002A6658" w:rsidRDefault="00317BE1" w:rsidP="005D01B2">
            <w:pPr>
              <w:pStyle w:val="Tabletext"/>
              <w:spacing w:after="0"/>
              <w:jc w:val="center"/>
              <w:rPr>
                <w:b/>
                <w:sz w:val="24"/>
                <w:szCs w:val="24"/>
                <w:lang w:val="pt-BR"/>
              </w:rPr>
            </w:pPr>
            <w:r w:rsidRPr="002A6658">
              <w:rPr>
                <w:b/>
                <w:sz w:val="24"/>
                <w:szCs w:val="24"/>
                <w:lang w:val="pt-BR"/>
              </w:rPr>
              <w:t>Autor</w:t>
            </w:r>
          </w:p>
        </w:tc>
      </w:tr>
      <w:tr w:rsidR="00317BE1" w:rsidRPr="002A665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17BE1" w:rsidRPr="002A6658" w:rsidRDefault="00317BE1" w:rsidP="00094A20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467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7BE1" w:rsidRPr="002A6658" w:rsidRDefault="00317BE1" w:rsidP="00094A20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</w:tr>
      <w:tr w:rsidR="00317BE1" w:rsidRPr="002A6658">
        <w:trPr>
          <w:trHeight w:val="274"/>
        </w:trPr>
        <w:tc>
          <w:tcPr>
            <w:tcW w:w="1567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4663" w:type="dxa"/>
            <w:tcBorders>
              <w:left w:val="single" w:sz="1" w:space="0" w:color="000000"/>
              <w:bottom w:val="single" w:sz="4" w:space="0" w:color="auto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198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</w:tr>
      <w:tr w:rsidR="00317BE1" w:rsidRPr="002A6658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</w:tr>
      <w:tr w:rsidR="00317BE1" w:rsidRPr="002A6658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E1" w:rsidRPr="002A6658" w:rsidRDefault="00317BE1" w:rsidP="005D01B2">
            <w:pPr>
              <w:pStyle w:val="Tabletext"/>
              <w:spacing w:after="0"/>
              <w:rPr>
                <w:sz w:val="24"/>
                <w:szCs w:val="24"/>
                <w:lang w:val="pt-BR"/>
              </w:rPr>
            </w:pPr>
          </w:p>
        </w:tc>
      </w:tr>
    </w:tbl>
    <w:p w:rsidR="00B407D4" w:rsidRPr="00CB6B62" w:rsidRDefault="00317BE1">
      <w:pPr>
        <w:pStyle w:val="conteudo"/>
        <w:jc w:val="center"/>
      </w:pPr>
      <w:r w:rsidRPr="00CB6B62">
        <w:rPr>
          <w:sz w:val="24"/>
        </w:rPr>
        <w:br w:type="column"/>
      </w:r>
      <w:r w:rsidR="00B407D4" w:rsidRPr="00CB6B62">
        <w:lastRenderedPageBreak/>
        <w:t>ÍNDICE</w:t>
      </w:r>
    </w:p>
    <w:p w:rsidR="00145B8B" w:rsidRDefault="004574E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574ED">
        <w:rPr>
          <w:rFonts w:ascii="Arial" w:hAnsi="Arial"/>
          <w:smallCaps/>
        </w:rPr>
        <w:fldChar w:fldCharType="begin"/>
      </w:r>
      <w:r w:rsidR="00B407D4" w:rsidRPr="002A6658">
        <w:rPr>
          <w:rFonts w:ascii="Arial" w:hAnsi="Arial"/>
          <w:smallCaps/>
        </w:rPr>
        <w:instrText xml:space="preserve"> TOC \o "1-4" </w:instrText>
      </w:r>
      <w:r w:rsidRPr="004574ED">
        <w:rPr>
          <w:rFonts w:ascii="Arial" w:hAnsi="Arial"/>
          <w:smallCaps/>
        </w:rPr>
        <w:fldChar w:fldCharType="separate"/>
      </w:r>
      <w:r w:rsidR="00145B8B">
        <w:rPr>
          <w:noProof/>
        </w:rPr>
        <w:t>1.</w:t>
      </w:r>
      <w:r w:rsidR="00145B8B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145B8B">
        <w:rPr>
          <w:noProof/>
        </w:rPr>
        <w:t>Introdução</w:t>
      </w:r>
      <w:r w:rsidR="00145B8B">
        <w:rPr>
          <w:noProof/>
        </w:rPr>
        <w:tab/>
      </w:r>
      <w:r w:rsidR="00145B8B">
        <w:rPr>
          <w:noProof/>
        </w:rPr>
        <w:fldChar w:fldCharType="begin"/>
      </w:r>
      <w:r w:rsidR="00145B8B">
        <w:rPr>
          <w:noProof/>
        </w:rPr>
        <w:instrText xml:space="preserve"> PAGEREF _Toc435000422 \h </w:instrText>
      </w:r>
      <w:r w:rsidR="00145B8B">
        <w:rPr>
          <w:noProof/>
        </w:rPr>
      </w:r>
      <w:r w:rsidR="00145B8B">
        <w:rPr>
          <w:noProof/>
        </w:rPr>
        <w:fldChar w:fldCharType="separate"/>
      </w:r>
      <w:r w:rsidR="00145B8B">
        <w:rPr>
          <w:noProof/>
        </w:rPr>
        <w:t>4</w:t>
      </w:r>
      <w:r w:rsidR="00145B8B">
        <w:rPr>
          <w:noProof/>
        </w:rPr>
        <w:fldChar w:fldCharType="end"/>
      </w:r>
    </w:p>
    <w:p w:rsidR="00145B8B" w:rsidRDefault="00145B8B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Objetivos do Projeto</w:t>
      </w:r>
      <w:r>
        <w:tab/>
      </w:r>
      <w:r>
        <w:fldChar w:fldCharType="begin"/>
      </w:r>
      <w:r>
        <w:instrText xml:space="preserve"> PAGEREF _Toc435000423 \h </w:instrText>
      </w:r>
      <w:r>
        <w:fldChar w:fldCharType="separate"/>
      </w:r>
      <w:r>
        <w:t>4</w:t>
      </w:r>
      <w:r>
        <w:fldChar w:fldCharType="end"/>
      </w:r>
    </w:p>
    <w:p w:rsidR="00145B8B" w:rsidRDefault="00145B8B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Abrangência</w:t>
      </w:r>
      <w:r>
        <w:tab/>
      </w:r>
      <w:r>
        <w:fldChar w:fldCharType="begin"/>
      </w:r>
      <w:r>
        <w:instrText xml:space="preserve"> PAGEREF _Toc435000424 \h </w:instrText>
      </w:r>
      <w:r>
        <w:fldChar w:fldCharType="separate"/>
      </w:r>
      <w:r>
        <w:t>4</w:t>
      </w:r>
      <w:r>
        <w:fldChar w:fldCharType="end"/>
      </w:r>
    </w:p>
    <w:p w:rsidR="00145B8B" w:rsidRDefault="00145B8B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Premissas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5B8B" w:rsidRDefault="00145B8B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5B8B" w:rsidRDefault="00145B8B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Descrição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5B8B" w:rsidRDefault="00145B8B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Pessoa</w:t>
      </w:r>
      <w:r>
        <w:tab/>
      </w:r>
      <w:r>
        <w:fldChar w:fldCharType="begin"/>
      </w:r>
      <w:r>
        <w:instrText xml:space="preserve"> PAGEREF _Toc435000428 \h </w:instrText>
      </w:r>
      <w:r>
        <w:fldChar w:fldCharType="separate"/>
      </w:r>
      <w:r>
        <w:t>5</w:t>
      </w:r>
      <w:r>
        <w:fldChar w:fldCharType="end"/>
      </w:r>
    </w:p>
    <w:p w:rsidR="00145B8B" w:rsidRDefault="00145B8B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ONG</w:t>
      </w:r>
      <w:r>
        <w:tab/>
      </w:r>
      <w:r>
        <w:fldChar w:fldCharType="begin"/>
      </w:r>
      <w:r>
        <w:instrText xml:space="preserve"> PAGEREF _Toc435000429 \h </w:instrText>
      </w:r>
      <w:r>
        <w:fldChar w:fldCharType="separate"/>
      </w:r>
      <w:r>
        <w:t>5</w:t>
      </w:r>
      <w:r>
        <w:fldChar w:fldCharType="end"/>
      </w:r>
    </w:p>
    <w:p w:rsidR="00145B8B" w:rsidRDefault="00145B8B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Administrador</w:t>
      </w:r>
      <w:r>
        <w:tab/>
      </w:r>
      <w:r>
        <w:fldChar w:fldCharType="begin"/>
      </w:r>
      <w:r>
        <w:instrText xml:space="preserve"> PAGEREF _Toc435000430 \h </w:instrText>
      </w:r>
      <w:r>
        <w:fldChar w:fldCharType="separate"/>
      </w:r>
      <w:r>
        <w:t>5</w:t>
      </w:r>
      <w:r>
        <w:fldChar w:fldCharType="end"/>
      </w:r>
    </w:p>
    <w:p w:rsidR="00145B8B" w:rsidRDefault="00145B8B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5B8B" w:rsidRDefault="00145B8B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Controle de usuário</w:t>
      </w:r>
      <w:r>
        <w:tab/>
      </w:r>
      <w:r>
        <w:fldChar w:fldCharType="begin"/>
      </w:r>
      <w:r>
        <w:instrText xml:space="preserve"> PAGEREF _Toc435000432 \h </w:instrText>
      </w:r>
      <w:r>
        <w:fldChar w:fldCharType="separate"/>
      </w:r>
      <w:r>
        <w:t>5</w:t>
      </w:r>
      <w: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[RF01]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Inserir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[RF02]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Atualizar dados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[RF03]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Remover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[RF04]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Consultar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[RF05]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[RF06]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Controle de 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[RF07]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Recuperar senha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5B8B" w:rsidRDefault="00145B8B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Controle de animais</w:t>
      </w:r>
      <w:r>
        <w:tab/>
      </w:r>
      <w:r>
        <w:fldChar w:fldCharType="begin"/>
      </w:r>
      <w:r>
        <w:instrText xml:space="preserve"> PAGEREF _Toc435000440 \h </w:instrText>
      </w:r>
      <w:r>
        <w:fldChar w:fldCharType="separate"/>
      </w:r>
      <w:r>
        <w:t>9</w:t>
      </w:r>
      <w: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[RF08]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Inserir animal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[RF09]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Alterar animal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[RF10]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Remover animal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[RF11]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Consultar animal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5B8B" w:rsidRDefault="00145B8B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[RF12]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Listar animais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5B8B" w:rsidRDefault="00145B8B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5B8B" w:rsidRDefault="00145B8B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6.1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Documentação para o Usuário</w:t>
      </w:r>
      <w:r>
        <w:tab/>
      </w:r>
      <w:r>
        <w:fldChar w:fldCharType="begin"/>
      </w:r>
      <w:r>
        <w:instrText xml:space="preserve"> PAGEREF _Toc435000447 \h </w:instrText>
      </w:r>
      <w:r>
        <w:fldChar w:fldCharType="separate"/>
      </w:r>
      <w:r>
        <w:t>11</w:t>
      </w:r>
      <w:r>
        <w:fldChar w:fldCharType="end"/>
      </w:r>
    </w:p>
    <w:p w:rsidR="00145B8B" w:rsidRDefault="00145B8B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Completitude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45B8B" w:rsidRDefault="00145B8B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CUSTOS E PRAZOS DE ENTREGA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5B8B" w:rsidRDefault="00145B8B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7.1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Sobre o número de horas e valor</w:t>
      </w:r>
      <w:r>
        <w:tab/>
      </w:r>
      <w:r>
        <w:fldChar w:fldCharType="begin"/>
      </w:r>
      <w:r>
        <w:instrText xml:space="preserve"> PAGEREF _Toc435000450 \h </w:instrText>
      </w:r>
      <w:r>
        <w:fldChar w:fldCharType="separate"/>
      </w:r>
      <w:r>
        <w:t>12</w:t>
      </w:r>
      <w:r>
        <w:fldChar w:fldCharType="end"/>
      </w:r>
    </w:p>
    <w:p w:rsidR="00145B8B" w:rsidRDefault="00145B8B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>
        <w:t>7.2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>
        <w:t>Forma de pagamento</w:t>
      </w:r>
      <w:r>
        <w:tab/>
      </w:r>
      <w:r>
        <w:fldChar w:fldCharType="begin"/>
      </w:r>
      <w:r>
        <w:instrText xml:space="preserve"> PAGEREF _Toc435000451 \h </w:instrText>
      </w:r>
      <w:r>
        <w:fldChar w:fldCharType="separate"/>
      </w:r>
      <w:r>
        <w:t>13</w:t>
      </w:r>
      <w:r>
        <w:fldChar w:fldCharType="end"/>
      </w:r>
    </w:p>
    <w:p w:rsidR="00145B8B" w:rsidRDefault="00145B8B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Mudanças nos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_Toc435000452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032AB" w:rsidRPr="00CB6B62" w:rsidRDefault="004574ED">
      <w:pPr>
        <w:rPr>
          <w:rFonts w:ascii="Arial" w:hAnsi="Arial"/>
          <w:color w:val="666666"/>
          <w:sz w:val="22"/>
          <w:szCs w:val="22"/>
          <w:shd w:val="clear" w:color="auto" w:fill="FFFFFF"/>
        </w:rPr>
        <w:sectPr w:rsidR="005032AB" w:rsidRPr="00CB6B62" w:rsidSect="006A3C1F">
          <w:footerReference w:type="default" r:id="rId9"/>
          <w:type w:val="continuous"/>
          <w:pgSz w:w="11906" w:h="16838" w:code="9"/>
          <w:pgMar w:top="1701" w:right="1418" w:bottom="1899" w:left="1418" w:header="720" w:footer="732" w:gutter="0"/>
          <w:cols w:space="720"/>
          <w:titlePg/>
          <w:docGrid w:linePitch="326"/>
        </w:sectPr>
      </w:pPr>
      <w:r w:rsidRPr="002A6658">
        <w:rPr>
          <w:rFonts w:ascii="Arial" w:hAnsi="Arial"/>
          <w:smallCaps/>
          <w:sz w:val="20"/>
        </w:rPr>
        <w:fldChar w:fldCharType="end"/>
      </w:r>
    </w:p>
    <w:p w:rsidR="00B407D4" w:rsidRPr="00CB6B62" w:rsidRDefault="00B407D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35000422"/>
      <w:r w:rsidRPr="00CB6B62"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</w:p>
    <w:p w:rsidR="004F658A" w:rsidRPr="004F658A" w:rsidRDefault="004F658A" w:rsidP="004F658A">
      <w:pPr>
        <w:rPr>
          <w:rFonts w:ascii="Arial" w:hAnsi="Arial"/>
        </w:rPr>
      </w:pPr>
      <w:bookmarkStart w:id="7" w:name="_Ref471361536"/>
      <w:r w:rsidRPr="004F658A">
        <w:rPr>
          <w:rFonts w:ascii="Arial" w:hAnsi="Arial"/>
        </w:rPr>
        <w:t>Este documento apresenta a proposta técnica e comercial de prestação de serviços para a</w:t>
      </w:r>
      <w:r w:rsidRPr="004F658A">
        <w:rPr>
          <w:rFonts w:ascii="Arial" w:hAnsi="Arial"/>
          <w:i/>
        </w:rPr>
        <w:t xml:space="preserve"> </w:t>
      </w:r>
      <w:r w:rsidRPr="004F658A">
        <w:rPr>
          <w:rFonts w:ascii="Arial" w:hAnsi="Arial"/>
        </w:rPr>
        <w:t xml:space="preserve">disciplina de COM212 - Gerência de Projetos de Software, a qual deverá servir como o instrumento legal base para o acompanhamento do serviço prestado. </w:t>
      </w:r>
    </w:p>
    <w:p w:rsidR="004F658A" w:rsidRPr="004F658A" w:rsidRDefault="004F658A" w:rsidP="004F658A">
      <w:pPr>
        <w:pStyle w:val="Ttulo2"/>
        <w:keepNext w:val="0"/>
        <w:widowControl w:val="0"/>
      </w:pPr>
      <w:bookmarkStart w:id="8" w:name="_Hlt467473290"/>
      <w:bookmarkStart w:id="9" w:name="_Toc489877344"/>
      <w:bookmarkStart w:id="10" w:name="_Toc492735699"/>
      <w:bookmarkStart w:id="11" w:name="_Toc493669238"/>
      <w:bookmarkStart w:id="12" w:name="_Toc493669710"/>
      <w:bookmarkStart w:id="13" w:name="_Toc428810979"/>
      <w:bookmarkStart w:id="14" w:name="_Toc435000423"/>
      <w:bookmarkEnd w:id="8"/>
      <w:r w:rsidRPr="004F658A">
        <w:t>Objetivos do Projeto</w:t>
      </w:r>
      <w:bookmarkEnd w:id="9"/>
      <w:bookmarkEnd w:id="10"/>
      <w:bookmarkEnd w:id="11"/>
      <w:bookmarkEnd w:id="12"/>
      <w:bookmarkEnd w:id="13"/>
      <w:bookmarkEnd w:id="14"/>
    </w:p>
    <w:p w:rsidR="004F658A" w:rsidRPr="004F658A" w:rsidRDefault="004F658A" w:rsidP="004F658A">
      <w:pPr>
        <w:rPr>
          <w:rFonts w:ascii="Arial" w:hAnsi="Arial"/>
        </w:rPr>
      </w:pPr>
      <w:r w:rsidRPr="004F658A">
        <w:rPr>
          <w:rFonts w:ascii="Arial" w:hAnsi="Arial"/>
        </w:rPr>
        <w:t>O sistema PETadoption tem como objetivo principal fazer a gerência de adoção de animais PET. O sistema também tem como objetivo fazer o controle de usuários, controle dos animais, controle de notificações, controle de adoção e controle de classificação. Assim, o sistema será separado nos seguintes módulos.</w:t>
      </w:r>
    </w:p>
    <w:p w:rsidR="004F658A" w:rsidRPr="004F658A" w:rsidRDefault="004F658A" w:rsidP="004F658A">
      <w:pPr>
        <w:numPr>
          <w:ilvl w:val="0"/>
          <w:numId w:val="17"/>
        </w:numPr>
        <w:spacing w:before="120" w:after="0"/>
        <w:rPr>
          <w:rFonts w:ascii="Arial" w:hAnsi="Arial"/>
        </w:rPr>
      </w:pPr>
      <w:r w:rsidRPr="004F658A">
        <w:rPr>
          <w:rFonts w:ascii="Arial" w:hAnsi="Arial"/>
        </w:rPr>
        <w:t>Módulo de controle de usuários;</w:t>
      </w:r>
    </w:p>
    <w:p w:rsidR="004F658A" w:rsidRPr="004F658A" w:rsidRDefault="004F658A" w:rsidP="004F658A">
      <w:pPr>
        <w:numPr>
          <w:ilvl w:val="0"/>
          <w:numId w:val="17"/>
        </w:numPr>
        <w:spacing w:before="120" w:after="0"/>
        <w:rPr>
          <w:rFonts w:ascii="Arial" w:hAnsi="Arial"/>
        </w:rPr>
      </w:pPr>
      <w:r w:rsidRPr="004F658A">
        <w:rPr>
          <w:rFonts w:ascii="Arial" w:hAnsi="Arial"/>
        </w:rPr>
        <w:t>Módulo de controle de animais;</w:t>
      </w:r>
    </w:p>
    <w:p w:rsidR="004F658A" w:rsidRPr="004F658A" w:rsidRDefault="004F658A" w:rsidP="004F658A">
      <w:pPr>
        <w:numPr>
          <w:ilvl w:val="0"/>
          <w:numId w:val="17"/>
        </w:numPr>
        <w:spacing w:before="120" w:after="0"/>
        <w:rPr>
          <w:rFonts w:ascii="Arial" w:hAnsi="Arial"/>
        </w:rPr>
      </w:pPr>
      <w:r w:rsidRPr="004F658A">
        <w:rPr>
          <w:rFonts w:ascii="Arial" w:hAnsi="Arial"/>
        </w:rPr>
        <w:t>Módulo de controle de notificações;</w:t>
      </w:r>
    </w:p>
    <w:p w:rsidR="004F658A" w:rsidRPr="004F658A" w:rsidRDefault="004F658A" w:rsidP="004F658A">
      <w:pPr>
        <w:numPr>
          <w:ilvl w:val="0"/>
          <w:numId w:val="17"/>
        </w:numPr>
        <w:spacing w:before="120" w:after="0"/>
        <w:rPr>
          <w:rFonts w:ascii="Arial" w:hAnsi="Arial"/>
        </w:rPr>
      </w:pPr>
      <w:r w:rsidRPr="004F658A">
        <w:rPr>
          <w:rFonts w:ascii="Arial" w:hAnsi="Arial"/>
        </w:rPr>
        <w:t>Módulo de controle de adoção;</w:t>
      </w:r>
    </w:p>
    <w:p w:rsidR="004F658A" w:rsidRPr="004F658A" w:rsidRDefault="004F658A" w:rsidP="004F658A">
      <w:pPr>
        <w:numPr>
          <w:ilvl w:val="0"/>
          <w:numId w:val="17"/>
        </w:numPr>
        <w:spacing w:before="120" w:after="0"/>
        <w:rPr>
          <w:rFonts w:ascii="Arial" w:hAnsi="Arial"/>
        </w:rPr>
      </w:pPr>
      <w:r w:rsidRPr="004F658A">
        <w:rPr>
          <w:rFonts w:ascii="Arial" w:hAnsi="Arial"/>
        </w:rPr>
        <w:t>Módulo de controle de classificação.</w:t>
      </w:r>
    </w:p>
    <w:p w:rsidR="004F658A" w:rsidRPr="004F658A" w:rsidRDefault="004F658A" w:rsidP="004F658A">
      <w:pPr>
        <w:rPr>
          <w:rFonts w:ascii="Arial" w:hAnsi="Arial"/>
        </w:rPr>
      </w:pPr>
    </w:p>
    <w:p w:rsidR="004F658A" w:rsidRPr="004F658A" w:rsidRDefault="004F658A" w:rsidP="004F658A">
      <w:pPr>
        <w:pStyle w:val="Ttulo2"/>
        <w:keepNext w:val="0"/>
        <w:widowControl w:val="0"/>
        <w:ind w:left="360" w:hanging="360"/>
      </w:pPr>
      <w:bookmarkStart w:id="15" w:name="_Toc492735700"/>
      <w:bookmarkStart w:id="16" w:name="_Toc493669239"/>
      <w:bookmarkStart w:id="17" w:name="_Toc493669711"/>
      <w:bookmarkStart w:id="18" w:name="_Toc428810980"/>
      <w:bookmarkStart w:id="19" w:name="_Toc435000424"/>
      <w:r w:rsidRPr="004F658A">
        <w:t>Abrangência</w:t>
      </w:r>
      <w:bookmarkEnd w:id="15"/>
      <w:bookmarkEnd w:id="16"/>
      <w:bookmarkEnd w:id="17"/>
      <w:bookmarkEnd w:id="18"/>
      <w:bookmarkEnd w:id="19"/>
      <w:r w:rsidRPr="004F658A">
        <w:t xml:space="preserve"> </w:t>
      </w:r>
    </w:p>
    <w:p w:rsidR="004F658A" w:rsidRPr="00352AD9" w:rsidRDefault="004F658A" w:rsidP="00352AD9">
      <w:pPr>
        <w:pStyle w:val="Corpodetexto2"/>
        <w:spacing w:line="240" w:lineRule="auto"/>
        <w:rPr>
          <w:rFonts w:ascii="Arial" w:hAnsi="Arial"/>
        </w:rPr>
      </w:pPr>
      <w:r w:rsidRPr="00352AD9">
        <w:rPr>
          <w:rFonts w:ascii="Arial" w:hAnsi="Arial"/>
        </w:rPr>
        <w:t>O sistema PETadoption traz consigo todas as funcionalidades necessárias para se realizar a adoção e até mesmo a doação de um animal PET. Também, possibilita a classificação dos usuários e até mesmo um controle de notificações quando um usuário posta uma nova doação, quando ele é inserido, atualizado ou removido do sistema.</w:t>
      </w:r>
    </w:p>
    <w:p w:rsidR="004F658A" w:rsidRDefault="004F658A" w:rsidP="00352AD9">
      <w:pPr>
        <w:pStyle w:val="Corpodetexto2"/>
        <w:spacing w:line="240" w:lineRule="auto"/>
        <w:rPr>
          <w:rFonts w:ascii="Arial" w:hAnsi="Arial"/>
          <w:i/>
        </w:rPr>
      </w:pPr>
      <w:r w:rsidRPr="00352AD9">
        <w:rPr>
          <w:rFonts w:ascii="Arial" w:hAnsi="Arial"/>
        </w:rPr>
        <w:t>O sistema PETadoption tem o intuito de disponibilizar uma ferramenta gratuita de serviço prestado. Portanto não faz parte do projeto implementar algum módulo de venda ou compra de animais PET.</w:t>
      </w:r>
      <w:r w:rsidRPr="004F658A">
        <w:rPr>
          <w:rFonts w:ascii="Arial" w:hAnsi="Arial"/>
          <w:i/>
        </w:rPr>
        <w:t xml:space="preserve"> </w:t>
      </w:r>
    </w:p>
    <w:p w:rsidR="00006586" w:rsidRPr="00006586" w:rsidRDefault="00006586" w:rsidP="00352AD9">
      <w:pPr>
        <w:pStyle w:val="Corpodetexto2"/>
        <w:spacing w:line="240" w:lineRule="auto"/>
        <w:rPr>
          <w:rFonts w:ascii="Arial" w:hAnsi="Arial"/>
          <w:b/>
        </w:rPr>
      </w:pPr>
    </w:p>
    <w:p w:rsidR="004F658A" w:rsidRPr="004F658A" w:rsidRDefault="004F658A" w:rsidP="004F658A">
      <w:pPr>
        <w:pStyle w:val="Ttulo1"/>
        <w:keepNext w:val="0"/>
        <w:widowControl w:val="0"/>
      </w:pPr>
      <w:r w:rsidRPr="004F658A">
        <w:t xml:space="preserve"> </w:t>
      </w:r>
      <w:bookmarkStart w:id="20" w:name="_Toc489877345"/>
      <w:bookmarkStart w:id="21" w:name="_Toc492735701"/>
      <w:bookmarkStart w:id="22" w:name="_Toc493669240"/>
      <w:bookmarkStart w:id="23" w:name="_Toc493669712"/>
      <w:bookmarkStart w:id="24" w:name="_Toc428712189"/>
      <w:bookmarkStart w:id="25" w:name="_Toc428810981"/>
      <w:bookmarkStart w:id="26" w:name="_Toc435000425"/>
      <w:r w:rsidRPr="004F658A">
        <w:t>Premissas Básicas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4F658A" w:rsidRPr="004F658A" w:rsidRDefault="004F658A" w:rsidP="004F658A">
      <w:pPr>
        <w:numPr>
          <w:ilvl w:val="0"/>
          <w:numId w:val="22"/>
        </w:numPr>
        <w:spacing w:before="120" w:after="0"/>
        <w:rPr>
          <w:rFonts w:ascii="Arial" w:hAnsi="Arial"/>
        </w:rPr>
      </w:pPr>
      <w:r w:rsidRPr="004F658A">
        <w:rPr>
          <w:rFonts w:ascii="Arial" w:hAnsi="Arial"/>
        </w:rPr>
        <w:t>Autonomia da empresa fornecedora com relação ao gerenciamento e escolha de sua equipe;</w:t>
      </w:r>
    </w:p>
    <w:p w:rsidR="004F658A" w:rsidRPr="004F658A" w:rsidRDefault="004F658A" w:rsidP="004F658A">
      <w:pPr>
        <w:numPr>
          <w:ilvl w:val="0"/>
          <w:numId w:val="22"/>
        </w:numPr>
        <w:spacing w:before="120" w:after="0"/>
        <w:rPr>
          <w:rFonts w:ascii="Arial" w:hAnsi="Arial"/>
        </w:rPr>
      </w:pPr>
      <w:r w:rsidRPr="004F658A">
        <w:rPr>
          <w:rFonts w:ascii="Arial" w:hAnsi="Arial"/>
        </w:rPr>
        <w:t>Comprometimento de ambas as partes com relação ao fornecimento de recursos de acordo com a exigência do projeto;</w:t>
      </w:r>
    </w:p>
    <w:p w:rsidR="004F658A" w:rsidRDefault="004F658A" w:rsidP="004F658A">
      <w:pPr>
        <w:numPr>
          <w:ilvl w:val="0"/>
          <w:numId w:val="22"/>
        </w:numPr>
        <w:spacing w:before="120" w:after="0"/>
        <w:rPr>
          <w:rFonts w:ascii="Arial" w:hAnsi="Arial"/>
        </w:rPr>
      </w:pPr>
      <w:r w:rsidRPr="004F658A">
        <w:rPr>
          <w:rFonts w:ascii="Arial" w:hAnsi="Arial"/>
        </w:rPr>
        <w:t>Subcontratação de r</w:t>
      </w:r>
      <w:r w:rsidR="00006586">
        <w:rPr>
          <w:rFonts w:ascii="Arial" w:hAnsi="Arial"/>
        </w:rPr>
        <w:t>ecursos caso necessário.</w:t>
      </w:r>
    </w:p>
    <w:p w:rsidR="00006586" w:rsidRPr="004F658A" w:rsidRDefault="00006586" w:rsidP="00006586">
      <w:pPr>
        <w:spacing w:before="120" w:after="0"/>
        <w:ind w:left="720"/>
        <w:rPr>
          <w:rFonts w:ascii="Arial" w:hAnsi="Arial"/>
        </w:rPr>
      </w:pPr>
    </w:p>
    <w:p w:rsidR="004F658A" w:rsidRPr="004F658A" w:rsidRDefault="004F658A" w:rsidP="004F658A">
      <w:pPr>
        <w:pStyle w:val="Ttulo1"/>
        <w:keepNext w:val="0"/>
        <w:widowControl w:val="0"/>
      </w:pPr>
      <w:bookmarkStart w:id="27" w:name="_Toc115063029"/>
      <w:bookmarkStart w:id="28" w:name="_Toc428712190"/>
      <w:bookmarkStart w:id="29" w:name="_Toc428810982"/>
      <w:bookmarkStart w:id="30" w:name="_Toc435000426"/>
      <w:r w:rsidRPr="004F658A">
        <w:t>Restrições</w:t>
      </w:r>
      <w:bookmarkEnd w:id="27"/>
      <w:bookmarkEnd w:id="28"/>
      <w:bookmarkEnd w:id="29"/>
      <w:bookmarkEnd w:id="30"/>
    </w:p>
    <w:p w:rsidR="004F658A" w:rsidRPr="004F658A" w:rsidRDefault="004F658A" w:rsidP="004F658A">
      <w:pPr>
        <w:numPr>
          <w:ilvl w:val="0"/>
          <w:numId w:val="23"/>
        </w:numPr>
        <w:spacing w:before="120" w:after="0"/>
        <w:rPr>
          <w:rFonts w:ascii="Arial" w:hAnsi="Arial"/>
        </w:rPr>
      </w:pPr>
      <w:r w:rsidRPr="004F658A">
        <w:rPr>
          <w:rFonts w:ascii="Arial" w:hAnsi="Arial"/>
        </w:rPr>
        <w:t>O projeto deve ser encerrado até a data limite do final do 2º semestre de 2015.</w:t>
      </w:r>
    </w:p>
    <w:p w:rsidR="004F658A" w:rsidRPr="004F658A" w:rsidRDefault="004F658A" w:rsidP="004F658A">
      <w:pPr>
        <w:ind w:left="360"/>
        <w:rPr>
          <w:rFonts w:ascii="Arial" w:hAnsi="Arial"/>
          <w:i/>
        </w:rPr>
      </w:pPr>
    </w:p>
    <w:p w:rsidR="004F658A" w:rsidRPr="004F658A" w:rsidRDefault="007F3F88" w:rsidP="004F658A">
      <w:pPr>
        <w:pStyle w:val="Ttulo1"/>
        <w:keepNext w:val="0"/>
        <w:widowControl w:val="0"/>
      </w:pPr>
      <w:bookmarkStart w:id="31" w:name="_Toc435000427"/>
      <w:r>
        <w:lastRenderedPageBreak/>
        <w:t>Descrição dos usuários</w:t>
      </w:r>
      <w:bookmarkEnd w:id="31"/>
    </w:p>
    <w:p w:rsidR="004F658A" w:rsidRPr="004F658A" w:rsidRDefault="004F658A" w:rsidP="004F658A">
      <w:pPr>
        <w:rPr>
          <w:rFonts w:ascii="Arial" w:hAnsi="Arial"/>
        </w:rPr>
      </w:pPr>
      <w:r w:rsidRPr="004F658A">
        <w:rPr>
          <w:rFonts w:ascii="Arial" w:hAnsi="Arial"/>
        </w:rPr>
        <w:t xml:space="preserve">O sistema terá </w:t>
      </w:r>
      <w:r w:rsidR="005D051B">
        <w:rPr>
          <w:rFonts w:ascii="Arial" w:hAnsi="Arial"/>
        </w:rPr>
        <w:t>três</w:t>
      </w:r>
      <w:r w:rsidRPr="004F658A">
        <w:rPr>
          <w:rFonts w:ascii="Arial" w:hAnsi="Arial"/>
        </w:rPr>
        <w:t xml:space="preserve"> tipos de usuários, a comunidade em geral, ou seja, as pessoas</w:t>
      </w:r>
      <w:r w:rsidR="005D051B">
        <w:rPr>
          <w:rFonts w:ascii="Arial" w:hAnsi="Arial"/>
        </w:rPr>
        <w:t>, o administrador do sistema</w:t>
      </w:r>
      <w:r w:rsidRPr="004F658A">
        <w:rPr>
          <w:rFonts w:ascii="Arial" w:hAnsi="Arial"/>
        </w:rPr>
        <w:t xml:space="preserve"> e terá também as ONGs. Quando for citado usuário no documento será qualquer um dos </w:t>
      </w:r>
      <w:r w:rsidR="005D051B">
        <w:rPr>
          <w:rFonts w:ascii="Arial" w:hAnsi="Arial"/>
        </w:rPr>
        <w:t>três</w:t>
      </w:r>
      <w:r w:rsidRPr="004F658A">
        <w:rPr>
          <w:rFonts w:ascii="Arial" w:hAnsi="Arial"/>
        </w:rPr>
        <w:t xml:space="preserve"> tipos, exceto se explicitado o contrário.</w:t>
      </w:r>
    </w:p>
    <w:p w:rsidR="004F658A" w:rsidRPr="004F658A" w:rsidRDefault="004F658A" w:rsidP="007F3F88">
      <w:pPr>
        <w:pStyle w:val="Ttulo2"/>
      </w:pPr>
      <w:bookmarkStart w:id="32" w:name="_Toc428712193"/>
      <w:bookmarkStart w:id="33" w:name="_Toc428810985"/>
      <w:bookmarkStart w:id="34" w:name="_Toc435000428"/>
      <w:r w:rsidRPr="004F658A">
        <w:t>Pessoa</w:t>
      </w:r>
      <w:bookmarkEnd w:id="32"/>
      <w:bookmarkEnd w:id="33"/>
      <w:bookmarkEnd w:id="34"/>
    </w:p>
    <w:p w:rsidR="004F658A" w:rsidRPr="004F658A" w:rsidRDefault="004F658A" w:rsidP="004F658A">
      <w:pPr>
        <w:rPr>
          <w:rFonts w:ascii="Arial" w:hAnsi="Arial"/>
        </w:rPr>
      </w:pPr>
      <w:r w:rsidRPr="004F658A">
        <w:rPr>
          <w:rFonts w:ascii="Arial" w:hAnsi="Arial"/>
        </w:rPr>
        <w:t>Uma pessoa poderá se cadastrar no sistema e ter acesso a todas as funcionalidades do mesmo. Como doar, adotar, registrar animal, classificar outros usuários e receber notificações.</w:t>
      </w:r>
    </w:p>
    <w:p w:rsidR="004F658A" w:rsidRPr="004F658A" w:rsidRDefault="004F658A" w:rsidP="007F3F88">
      <w:pPr>
        <w:pStyle w:val="Ttulo2"/>
      </w:pPr>
      <w:bookmarkStart w:id="35" w:name="_Toc428712194"/>
      <w:bookmarkStart w:id="36" w:name="_Toc428810986"/>
      <w:bookmarkStart w:id="37" w:name="_Toc435000429"/>
      <w:r w:rsidRPr="004F658A">
        <w:t>ONG</w:t>
      </w:r>
      <w:bookmarkEnd w:id="35"/>
      <w:bookmarkEnd w:id="36"/>
      <w:bookmarkEnd w:id="37"/>
    </w:p>
    <w:p w:rsidR="004F658A" w:rsidRPr="004F658A" w:rsidRDefault="004F658A" w:rsidP="004F658A">
      <w:pPr>
        <w:rPr>
          <w:rFonts w:ascii="Arial" w:hAnsi="Arial"/>
        </w:rPr>
      </w:pPr>
      <w:r w:rsidRPr="004F658A">
        <w:rPr>
          <w:rFonts w:ascii="Arial" w:hAnsi="Arial"/>
        </w:rPr>
        <w:t>Uma ONG poderá se cadastrar no sistema e ter acesso a todas as funcionalidades do sistema. Como doar, adotar, registrar animal, classificar outros usuários e receber notificações.</w:t>
      </w:r>
    </w:p>
    <w:p w:rsidR="004F658A" w:rsidRDefault="004F658A" w:rsidP="004F658A">
      <w:pPr>
        <w:rPr>
          <w:rFonts w:ascii="Arial" w:hAnsi="Arial"/>
        </w:rPr>
      </w:pPr>
    </w:p>
    <w:p w:rsidR="007F3F88" w:rsidRDefault="003174FB" w:rsidP="003174FB">
      <w:pPr>
        <w:pStyle w:val="Ttulo2"/>
      </w:pPr>
      <w:bookmarkStart w:id="38" w:name="_Toc435000430"/>
      <w:r>
        <w:t>Administrador</w:t>
      </w:r>
      <w:bookmarkEnd w:id="38"/>
    </w:p>
    <w:p w:rsidR="005D051B" w:rsidRPr="005D051B" w:rsidRDefault="005D051B" w:rsidP="005D051B">
      <w:pPr>
        <w:rPr>
          <w:rFonts w:ascii="Arial" w:hAnsi="Arial"/>
        </w:rPr>
      </w:pPr>
      <w:r w:rsidRPr="005D051B">
        <w:rPr>
          <w:rFonts w:ascii="Arial" w:hAnsi="Arial"/>
        </w:rPr>
        <w:t>Um administrador terá plenos poderes no sistema. Terá todas as funcionalidades liberadas e poderá desde deletar uma oferta de doação</w:t>
      </w:r>
      <w:r w:rsidR="004C1CDD">
        <w:rPr>
          <w:rFonts w:ascii="Arial" w:hAnsi="Arial"/>
        </w:rPr>
        <w:t xml:space="preserve"> ou adoção</w:t>
      </w:r>
      <w:r w:rsidRPr="005D051B">
        <w:rPr>
          <w:rFonts w:ascii="Arial" w:hAnsi="Arial"/>
        </w:rPr>
        <w:t xml:space="preserve"> a até mesmo excluir um usuário. </w:t>
      </w:r>
    </w:p>
    <w:p w:rsidR="004559A3" w:rsidRPr="004559A3" w:rsidRDefault="004559A3" w:rsidP="0066152B">
      <w:pPr>
        <w:rPr>
          <w:rFonts w:ascii="Arial" w:hAnsi="Arial"/>
          <w:color w:val="000000"/>
          <w:sz w:val="23"/>
          <w:szCs w:val="23"/>
        </w:rPr>
      </w:pPr>
    </w:p>
    <w:p w:rsidR="00B407D4" w:rsidRDefault="00C44C23">
      <w:pPr>
        <w:pStyle w:val="Ttulo1"/>
      </w:pPr>
      <w:bookmarkStart w:id="39" w:name="_Toc467473449"/>
      <w:bookmarkStart w:id="40" w:name="_Toc467473981"/>
      <w:bookmarkStart w:id="41" w:name="_Toc467477720"/>
      <w:bookmarkStart w:id="42" w:name="_Toc467494874"/>
      <w:bookmarkStart w:id="43" w:name="_Toc467495244"/>
      <w:bookmarkStart w:id="44" w:name="_Toc468086052"/>
      <w:bookmarkStart w:id="45" w:name="_Toc175024556"/>
      <w:bookmarkStart w:id="46" w:name="_Toc435000431"/>
      <w:r>
        <w:t xml:space="preserve">Requisitos </w:t>
      </w:r>
      <w:bookmarkEnd w:id="7"/>
      <w:bookmarkEnd w:id="39"/>
      <w:bookmarkEnd w:id="40"/>
      <w:bookmarkEnd w:id="41"/>
      <w:bookmarkEnd w:id="42"/>
      <w:bookmarkEnd w:id="43"/>
      <w:bookmarkEnd w:id="44"/>
      <w:bookmarkEnd w:id="45"/>
      <w:r>
        <w:t>FUNCIONAIS</w:t>
      </w:r>
      <w:bookmarkEnd w:id="46"/>
    </w:p>
    <w:p w:rsidR="00850C9C" w:rsidRDefault="007F3F88" w:rsidP="00850C9C">
      <w:pPr>
        <w:autoSpaceDE w:val="0"/>
        <w:autoSpaceDN w:val="0"/>
        <w:adjustRightInd w:val="0"/>
        <w:spacing w:before="0" w:after="0"/>
        <w:rPr>
          <w:rFonts w:ascii="Arial" w:hAnsi="Arial"/>
          <w:szCs w:val="24"/>
        </w:rPr>
      </w:pPr>
      <w:r w:rsidRPr="004F658A">
        <w:rPr>
          <w:rFonts w:ascii="Arial" w:hAnsi="Arial"/>
        </w:rPr>
        <w:t>Essa seção contém uma descrição das funcionalidades do sistema PETadoption. Essas funcionalidades serão refinadas durante os ciclos de desenvolvimento, onde novas funcionalidades poderão surgir. A seguir, suas funcionalidades serão separadas por módulos do sistema.</w:t>
      </w:r>
    </w:p>
    <w:p w:rsidR="00AC190D" w:rsidRDefault="00AC190D" w:rsidP="00850C9C">
      <w:pPr>
        <w:autoSpaceDE w:val="0"/>
        <w:autoSpaceDN w:val="0"/>
        <w:adjustRightInd w:val="0"/>
        <w:spacing w:before="0" w:after="0"/>
        <w:rPr>
          <w:rFonts w:ascii="Arial" w:hAnsi="Arial"/>
          <w:szCs w:val="24"/>
        </w:rPr>
      </w:pPr>
    </w:p>
    <w:p w:rsidR="00200317" w:rsidRDefault="00200317" w:rsidP="00850C9C">
      <w:pPr>
        <w:autoSpaceDE w:val="0"/>
        <w:autoSpaceDN w:val="0"/>
        <w:adjustRightInd w:val="0"/>
        <w:spacing w:before="0" w:after="0"/>
        <w:rPr>
          <w:rFonts w:ascii="Arial" w:hAnsi="Arial"/>
          <w:szCs w:val="24"/>
        </w:rPr>
      </w:pPr>
    </w:p>
    <w:p w:rsidR="00B407D4" w:rsidRPr="00CB6B62" w:rsidRDefault="00AA1855">
      <w:pPr>
        <w:pStyle w:val="Ttulo2"/>
      </w:pPr>
      <w:bookmarkStart w:id="47" w:name="_Toc435000432"/>
      <w:r>
        <w:t>Controle de</w:t>
      </w:r>
      <w:r w:rsidR="00531475" w:rsidRPr="00CB6B62">
        <w:t xml:space="preserve"> </w:t>
      </w:r>
      <w:r w:rsidR="00344FE2">
        <w:t>usuário</w:t>
      </w:r>
      <w:bookmarkEnd w:id="47"/>
    </w:p>
    <w:p w:rsidR="00B407D4" w:rsidRPr="00CB6B62" w:rsidRDefault="00B407D4">
      <w:pPr>
        <w:pStyle w:val="Corpodetexto"/>
        <w:rPr>
          <w:rFonts w:ascii="Arial" w:hAnsi="Arial"/>
          <w:i w:val="0"/>
          <w:sz w:val="22"/>
        </w:rPr>
      </w:pPr>
    </w:p>
    <w:p w:rsidR="00344FE2" w:rsidRPr="00344FE2" w:rsidRDefault="00344FE2" w:rsidP="005A3D02">
      <w:pPr>
        <w:pStyle w:val="Requisito"/>
        <w:numPr>
          <w:ilvl w:val="0"/>
          <w:numId w:val="6"/>
        </w:numPr>
        <w:rPr>
          <w:szCs w:val="24"/>
        </w:rPr>
      </w:pPr>
      <w:bookmarkStart w:id="48" w:name="_Toc435000433"/>
      <w:r>
        <w:rPr>
          <w:szCs w:val="24"/>
        </w:rPr>
        <w:t>Inserir usuário</w:t>
      </w:r>
      <w:bookmarkEnd w:id="48"/>
    </w:p>
    <w:p w:rsidR="00200317" w:rsidRPr="00200317" w:rsidRDefault="00200317" w:rsidP="00200317">
      <w:pPr>
        <w:pStyle w:val="PargrafodaLista"/>
        <w:ind w:left="0"/>
        <w:rPr>
          <w:rFonts w:ascii="Arial" w:hAnsi="Arial"/>
        </w:rPr>
      </w:pPr>
      <w:r w:rsidRPr="00200317">
        <w:rPr>
          <w:rFonts w:ascii="Arial" w:hAnsi="Arial"/>
          <w:b/>
        </w:rPr>
        <w:t>Ator:</w:t>
      </w:r>
      <w:r>
        <w:rPr>
          <w:rFonts w:ascii="Arial" w:hAnsi="Arial"/>
        </w:rPr>
        <w:t xml:space="preserve"> Usuário a</w:t>
      </w:r>
      <w:r w:rsidRPr="00200317">
        <w:rPr>
          <w:rFonts w:ascii="Arial" w:hAnsi="Arial"/>
        </w:rPr>
        <w:t>dministrador</w:t>
      </w:r>
      <w:r w:rsidR="0017464D">
        <w:rPr>
          <w:rFonts w:ascii="Arial" w:hAnsi="Arial"/>
        </w:rPr>
        <w:t>, usuário pessoa, usuário ONG</w:t>
      </w:r>
      <w:r>
        <w:rPr>
          <w:rFonts w:ascii="Arial" w:hAnsi="Arial"/>
        </w:rPr>
        <w:t>.</w:t>
      </w:r>
    </w:p>
    <w:p w:rsidR="00835FE5" w:rsidRPr="004611F0" w:rsidRDefault="00531475" w:rsidP="00B04307">
      <w:pPr>
        <w:pStyle w:val="NormalWeb"/>
        <w:spacing w:before="0" w:beforeAutospacing="0" w:after="0" w:afterAutospacing="0"/>
        <w:jc w:val="both"/>
        <w:rPr>
          <w:rFonts w:ascii="Arial" w:hAnsi="Arial"/>
        </w:rPr>
      </w:pPr>
      <w:r w:rsidRPr="002A6658">
        <w:rPr>
          <w:rFonts w:ascii="Arial" w:hAnsi="Arial"/>
          <w:b/>
          <w:bCs/>
          <w:color w:val="000000"/>
        </w:rPr>
        <w:t>Descrição</w:t>
      </w:r>
      <w:r w:rsidRPr="002A6658">
        <w:rPr>
          <w:rFonts w:ascii="Arial" w:hAnsi="Arial"/>
          <w:color w:val="000000"/>
        </w:rPr>
        <w:t xml:space="preserve">: </w:t>
      </w:r>
      <w:r w:rsidR="00200317" w:rsidRPr="00200317">
        <w:rPr>
          <w:rFonts w:ascii="Arial" w:hAnsi="Arial"/>
        </w:rPr>
        <w:t>Este requisito fu</w:t>
      </w:r>
      <w:r w:rsidR="007C6C6C">
        <w:rPr>
          <w:rFonts w:ascii="Arial" w:hAnsi="Arial"/>
        </w:rPr>
        <w:t xml:space="preserve">ncional começa quando o </w:t>
      </w:r>
      <w:r w:rsidR="00200317" w:rsidRPr="00200317">
        <w:rPr>
          <w:rFonts w:ascii="Arial" w:hAnsi="Arial"/>
        </w:rPr>
        <w:t xml:space="preserve">ator deseja </w:t>
      </w:r>
      <w:r w:rsidR="00C97F18">
        <w:rPr>
          <w:rFonts w:ascii="Arial" w:hAnsi="Arial"/>
        </w:rPr>
        <w:t>se cadastrar como</w:t>
      </w:r>
      <w:r w:rsidR="00200317" w:rsidRPr="00200317">
        <w:rPr>
          <w:rFonts w:ascii="Arial" w:hAnsi="Arial"/>
        </w:rPr>
        <w:t xml:space="preserve"> um novo usuário ao sistema. Para inserir, o usuário deverá in</w:t>
      </w:r>
      <w:r w:rsidR="00200317">
        <w:rPr>
          <w:rFonts w:ascii="Arial" w:hAnsi="Arial"/>
        </w:rPr>
        <w:t xml:space="preserve">serir as informações da tabela </w:t>
      </w:r>
      <w:r w:rsidR="008842A6">
        <w:rPr>
          <w:rFonts w:ascii="Arial" w:hAnsi="Arial"/>
        </w:rPr>
        <w:t>1</w:t>
      </w:r>
      <w:r w:rsidR="00CA7C3A">
        <w:rPr>
          <w:rFonts w:ascii="Arial" w:hAnsi="Arial"/>
        </w:rPr>
        <w:t xml:space="preserve"> - </w:t>
      </w:r>
      <w:r w:rsidR="00CA7C3A" w:rsidRPr="00200317">
        <w:rPr>
          <w:rFonts w:ascii="Arial" w:hAnsi="Arial"/>
        </w:rPr>
        <w:t>Campos para cadastro do usuário</w:t>
      </w:r>
      <w:r w:rsidR="00200317" w:rsidRPr="00200317">
        <w:rPr>
          <w:rFonts w:ascii="Arial" w:hAnsi="Arial"/>
        </w:rPr>
        <w:t xml:space="preserve">. </w:t>
      </w:r>
    </w:p>
    <w:p w:rsidR="00200317" w:rsidRDefault="00200317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tbl>
      <w:tblPr>
        <w:tblStyle w:val="Tabelacomgrade"/>
        <w:tblW w:w="9356" w:type="dxa"/>
        <w:tblLook w:val="04A0"/>
      </w:tblPr>
      <w:tblGrid>
        <w:gridCol w:w="4680"/>
        <w:gridCol w:w="4676"/>
      </w:tblGrid>
      <w:tr w:rsidR="00200317" w:rsidRPr="00200317" w:rsidTr="00CA7C3A">
        <w:trPr>
          <w:trHeight w:val="390"/>
        </w:trPr>
        <w:tc>
          <w:tcPr>
            <w:tcW w:w="4758" w:type="dxa"/>
          </w:tcPr>
          <w:p w:rsidR="00200317" w:rsidRPr="00200317" w:rsidRDefault="00200317" w:rsidP="002003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</w:t>
            </w:r>
            <w:r w:rsidRPr="00200317">
              <w:rPr>
                <w:rFonts w:ascii="Arial" w:hAnsi="Arial"/>
                <w:b/>
              </w:rPr>
              <w:t>ampo</w:t>
            </w:r>
          </w:p>
        </w:tc>
        <w:tc>
          <w:tcPr>
            <w:tcW w:w="4758" w:type="dxa"/>
          </w:tcPr>
          <w:p w:rsidR="00200317" w:rsidRPr="00200317" w:rsidRDefault="00200317" w:rsidP="002003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 do c</w:t>
            </w:r>
            <w:r w:rsidRPr="00200317">
              <w:rPr>
                <w:rFonts w:ascii="Arial" w:hAnsi="Arial"/>
                <w:b/>
              </w:rPr>
              <w:t>ampo</w:t>
            </w:r>
          </w:p>
        </w:tc>
      </w:tr>
      <w:tr w:rsidR="00200317" w:rsidRPr="00200317" w:rsidTr="00CA7C3A">
        <w:trPr>
          <w:trHeight w:val="390"/>
        </w:trPr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  <w:r w:rsidRPr="00200317">
              <w:rPr>
                <w:rFonts w:ascii="Arial" w:hAnsi="Arial"/>
              </w:rPr>
              <w:t>Nome</w:t>
            </w:r>
          </w:p>
        </w:tc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 w:rsidRPr="00200317">
              <w:rPr>
                <w:rFonts w:ascii="Arial" w:hAnsi="Arial"/>
              </w:rPr>
              <w:t>Nome do usuário</w:t>
            </w:r>
            <w:r>
              <w:rPr>
                <w:rFonts w:ascii="Arial" w:hAnsi="Arial"/>
              </w:rPr>
              <w:t>.</w:t>
            </w:r>
          </w:p>
        </w:tc>
      </w:tr>
      <w:tr w:rsidR="00CA7C3A" w:rsidRPr="00200317" w:rsidTr="00CA7C3A">
        <w:trPr>
          <w:trHeight w:val="390"/>
        </w:trPr>
        <w:tc>
          <w:tcPr>
            <w:tcW w:w="4758" w:type="dxa"/>
          </w:tcPr>
          <w:p w:rsidR="00CA7C3A" w:rsidRDefault="00CA7C3A" w:rsidP="00A70D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#Sobrenome</w:t>
            </w:r>
          </w:p>
        </w:tc>
        <w:tc>
          <w:tcPr>
            <w:tcW w:w="4758" w:type="dxa"/>
          </w:tcPr>
          <w:p w:rsidR="00CA7C3A" w:rsidRPr="00200317" w:rsidRDefault="00CA7C3A" w:rsidP="00A70D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Sobrenome do usuário.</w:t>
            </w:r>
          </w:p>
        </w:tc>
      </w:tr>
      <w:tr w:rsidR="00200317" w:rsidRPr="00200317" w:rsidTr="00CA7C3A">
        <w:trPr>
          <w:trHeight w:val="390"/>
        </w:trPr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  <w:r w:rsidRPr="00200317">
              <w:rPr>
                <w:rFonts w:ascii="Arial" w:hAnsi="Arial"/>
              </w:rPr>
              <w:t>Idade</w:t>
            </w:r>
          </w:p>
        </w:tc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 w:rsidRPr="00200317">
              <w:rPr>
                <w:rFonts w:ascii="Arial" w:hAnsi="Arial"/>
              </w:rPr>
              <w:t>Idade do usuário</w:t>
            </w:r>
            <w:r>
              <w:rPr>
                <w:rFonts w:ascii="Arial" w:hAnsi="Arial"/>
              </w:rPr>
              <w:t>.</w:t>
            </w:r>
          </w:p>
        </w:tc>
      </w:tr>
      <w:tr w:rsidR="00200317" w:rsidRPr="00200317" w:rsidTr="00CA7C3A">
        <w:trPr>
          <w:trHeight w:val="390"/>
        </w:trPr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#</w:t>
            </w:r>
            <w:r w:rsidRPr="00200317">
              <w:rPr>
                <w:rFonts w:ascii="Arial" w:hAnsi="Arial"/>
              </w:rPr>
              <w:t>Sexo</w:t>
            </w:r>
          </w:p>
        </w:tc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 w:rsidRPr="00200317">
              <w:rPr>
                <w:rFonts w:ascii="Arial" w:hAnsi="Arial"/>
              </w:rPr>
              <w:t>Sexo do usuário</w:t>
            </w:r>
            <w:r>
              <w:rPr>
                <w:rFonts w:ascii="Arial" w:hAnsi="Arial"/>
              </w:rPr>
              <w:t>.</w:t>
            </w:r>
          </w:p>
        </w:tc>
      </w:tr>
      <w:tr w:rsidR="00200317" w:rsidRPr="00200317" w:rsidTr="00CA7C3A">
        <w:trPr>
          <w:trHeight w:val="390"/>
        </w:trPr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  <w:r w:rsidRPr="00200317">
              <w:rPr>
                <w:rFonts w:ascii="Arial" w:hAnsi="Arial"/>
              </w:rPr>
              <w:t>Email</w:t>
            </w:r>
          </w:p>
        </w:tc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 w:rsidRPr="00200317">
              <w:rPr>
                <w:rFonts w:ascii="Arial" w:hAnsi="Arial"/>
              </w:rPr>
              <w:t>Email do usuário</w:t>
            </w:r>
            <w:r>
              <w:rPr>
                <w:rFonts w:ascii="Arial" w:hAnsi="Arial"/>
              </w:rPr>
              <w:t>.</w:t>
            </w:r>
          </w:p>
        </w:tc>
      </w:tr>
      <w:tr w:rsidR="00200317" w:rsidRPr="00200317" w:rsidTr="008C53ED">
        <w:trPr>
          <w:trHeight w:val="812"/>
        </w:trPr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  <w:r w:rsidRPr="00200317">
              <w:rPr>
                <w:rFonts w:ascii="Arial" w:hAnsi="Arial"/>
              </w:rPr>
              <w:t>Perfil</w:t>
            </w:r>
          </w:p>
        </w:tc>
        <w:tc>
          <w:tcPr>
            <w:tcW w:w="4758" w:type="dxa"/>
          </w:tcPr>
          <w:p w:rsidR="00200317" w:rsidRPr="00200317" w:rsidRDefault="00200317" w:rsidP="008C53ED">
            <w:pPr>
              <w:rPr>
                <w:rFonts w:ascii="Arial" w:hAnsi="Arial"/>
              </w:rPr>
            </w:pPr>
            <w:r w:rsidRPr="00200317">
              <w:rPr>
                <w:rFonts w:ascii="Arial" w:hAnsi="Arial"/>
              </w:rPr>
              <w:t xml:space="preserve">Define o perfil do usuário, este pode ser um usuário </w:t>
            </w:r>
            <w:r w:rsidR="008C53ED">
              <w:rPr>
                <w:rFonts w:ascii="Arial" w:hAnsi="Arial"/>
              </w:rPr>
              <w:t>pessoa ou ONG.</w:t>
            </w:r>
          </w:p>
        </w:tc>
      </w:tr>
      <w:tr w:rsidR="00200317" w:rsidRPr="00200317" w:rsidTr="00CA7C3A">
        <w:trPr>
          <w:trHeight w:val="390"/>
        </w:trPr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%</w:t>
            </w:r>
            <w:r w:rsidRPr="00200317">
              <w:rPr>
                <w:rFonts w:ascii="Arial" w:hAnsi="Arial"/>
              </w:rPr>
              <w:t>Endereço</w:t>
            </w:r>
          </w:p>
        </w:tc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 w:rsidRPr="00200317">
              <w:rPr>
                <w:rFonts w:ascii="Arial" w:hAnsi="Arial"/>
              </w:rPr>
              <w:t>Endereço do usuário</w:t>
            </w:r>
          </w:p>
        </w:tc>
      </w:tr>
      <w:tr w:rsidR="00200317" w:rsidRPr="00200317" w:rsidTr="00CA7C3A">
        <w:trPr>
          <w:trHeight w:val="390"/>
        </w:trPr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%</w:t>
            </w:r>
            <w:r w:rsidRPr="00200317">
              <w:rPr>
                <w:rFonts w:ascii="Arial" w:hAnsi="Arial"/>
              </w:rPr>
              <w:t>Telefone</w:t>
            </w:r>
          </w:p>
        </w:tc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 w:rsidRPr="00200317">
              <w:rPr>
                <w:rFonts w:ascii="Arial" w:hAnsi="Arial"/>
              </w:rPr>
              <w:t>Telefone do usuário</w:t>
            </w:r>
          </w:p>
        </w:tc>
      </w:tr>
      <w:tr w:rsidR="00200317" w:rsidRPr="00200317" w:rsidTr="00CA7C3A">
        <w:trPr>
          <w:trHeight w:val="390"/>
        </w:trPr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  <w:r w:rsidRPr="00200317">
              <w:rPr>
                <w:rFonts w:ascii="Arial" w:hAnsi="Arial"/>
              </w:rPr>
              <w:t>ID</w:t>
            </w:r>
          </w:p>
        </w:tc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 w:rsidRPr="00200317">
              <w:rPr>
                <w:rFonts w:ascii="Arial" w:hAnsi="Arial"/>
              </w:rPr>
              <w:t xml:space="preserve">Define um ID para entrar no sistema. </w:t>
            </w:r>
          </w:p>
        </w:tc>
      </w:tr>
      <w:tr w:rsidR="00200317" w:rsidRPr="00200317" w:rsidTr="00CA7C3A">
        <w:trPr>
          <w:trHeight w:val="675"/>
        </w:trPr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  <w:r w:rsidRPr="00200317">
              <w:rPr>
                <w:rFonts w:ascii="Arial" w:hAnsi="Arial"/>
              </w:rPr>
              <w:t>Senha</w:t>
            </w:r>
          </w:p>
        </w:tc>
        <w:tc>
          <w:tcPr>
            <w:tcW w:w="4758" w:type="dxa"/>
          </w:tcPr>
          <w:p w:rsidR="00200317" w:rsidRPr="00200317" w:rsidRDefault="00200317" w:rsidP="00A70D93">
            <w:pPr>
              <w:rPr>
                <w:rFonts w:ascii="Arial" w:hAnsi="Arial"/>
              </w:rPr>
            </w:pPr>
            <w:r w:rsidRPr="00200317">
              <w:rPr>
                <w:rFonts w:ascii="Arial" w:hAnsi="Arial"/>
              </w:rPr>
              <w:t>Define uma senha para entrar no sistema.</w:t>
            </w:r>
          </w:p>
        </w:tc>
      </w:tr>
    </w:tbl>
    <w:p w:rsidR="00200317" w:rsidRPr="00200317" w:rsidRDefault="008842A6" w:rsidP="00200317">
      <w:pPr>
        <w:jc w:val="center"/>
        <w:rPr>
          <w:rFonts w:ascii="Arial" w:hAnsi="Arial"/>
        </w:rPr>
      </w:pPr>
      <w:r>
        <w:rPr>
          <w:rFonts w:ascii="Arial" w:hAnsi="Arial"/>
        </w:rPr>
        <w:t>Tabela 1</w:t>
      </w:r>
      <w:r w:rsidR="00200317" w:rsidRPr="00200317">
        <w:rPr>
          <w:rFonts w:ascii="Arial" w:hAnsi="Arial"/>
        </w:rPr>
        <w:t xml:space="preserve"> – Campos para cadastro do usuário</w:t>
      </w:r>
    </w:p>
    <w:p w:rsidR="00200317" w:rsidRDefault="00200317" w:rsidP="0020031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p w:rsidR="00200317" w:rsidRDefault="00200317" w:rsidP="0020031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# - atributos de preenchimento obrigatório.</w:t>
      </w:r>
    </w:p>
    <w:p w:rsidR="00200317" w:rsidRDefault="00200317" w:rsidP="0020031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% - atributos de preenchimento opcional.</w:t>
      </w:r>
    </w:p>
    <w:p w:rsidR="00200317" w:rsidRDefault="00200317" w:rsidP="0020031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* - o próprio sistema gera esses atributos automaticamente.</w:t>
      </w:r>
    </w:p>
    <w:p w:rsidR="00200317" w:rsidRDefault="00200317" w:rsidP="0020031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p w:rsidR="00200317" w:rsidRDefault="00200317" w:rsidP="0020031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 sistema deverá, antes de cadastrar um novo usuário, verificar se já existe um usuário com os mesmos atributos. Se sim, emitir uma mensagem de fracasso e exibir o problema.</w:t>
      </w:r>
    </w:p>
    <w:p w:rsidR="00200317" w:rsidRPr="002A6658" w:rsidRDefault="00200317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407D4" w:rsidRPr="002A6658">
        <w:trPr>
          <w:trHeight w:val="806"/>
        </w:trPr>
        <w:tc>
          <w:tcPr>
            <w:tcW w:w="1976" w:type="dxa"/>
          </w:tcPr>
          <w:p w:rsidR="00B407D4" w:rsidRPr="002A6658" w:rsidRDefault="00B407D4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65" w:type="dxa"/>
          </w:tcPr>
          <w:p w:rsidR="00B407D4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B407D4" w:rsidRPr="002A6658" w:rsidRDefault="00B407D4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B407D4" w:rsidRPr="002A6658" w:rsidRDefault="00B407D4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B407D4" w:rsidRPr="002A6658" w:rsidRDefault="00B407D4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B407D4" w:rsidRPr="002A6658" w:rsidRDefault="00B407D4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B407D4" w:rsidRPr="002A6658" w:rsidRDefault="00B407D4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  <w:tr w:rsidR="00D1607C" w:rsidRPr="00CB6B62">
        <w:trPr>
          <w:trHeight w:val="806"/>
        </w:trPr>
        <w:tc>
          <w:tcPr>
            <w:tcW w:w="1976" w:type="dxa"/>
          </w:tcPr>
          <w:p w:rsidR="00D1607C" w:rsidRPr="00CB6B62" w:rsidRDefault="00D1607C">
            <w:pPr>
              <w:spacing w:before="240" w:after="24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65" w:type="dxa"/>
          </w:tcPr>
          <w:p w:rsidR="00D1607C" w:rsidRPr="00CB6B62" w:rsidRDefault="00D1607C">
            <w:pPr>
              <w:spacing w:before="240" w:after="24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168" w:type="dxa"/>
          </w:tcPr>
          <w:p w:rsidR="00D1607C" w:rsidRPr="00CB6B62" w:rsidRDefault="00D1607C">
            <w:pPr>
              <w:spacing w:before="240" w:after="240"/>
              <w:ind w:left="-108"/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464" w:type="dxa"/>
          </w:tcPr>
          <w:p w:rsidR="00D1607C" w:rsidRPr="00CB6B62" w:rsidRDefault="00D1607C">
            <w:pPr>
              <w:spacing w:before="240" w:after="24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169" w:type="dxa"/>
          </w:tcPr>
          <w:p w:rsidR="00D1607C" w:rsidRPr="00CB6B62" w:rsidRDefault="00D1607C">
            <w:pPr>
              <w:spacing w:before="240" w:after="240"/>
              <w:ind w:left="-108"/>
              <w:jc w:val="left"/>
              <w:rPr>
                <w:rFonts w:ascii="Arial" w:hAnsi="Arial"/>
                <w:sz w:val="22"/>
              </w:rPr>
            </w:pPr>
          </w:p>
        </w:tc>
        <w:tc>
          <w:tcPr>
            <w:tcW w:w="464" w:type="dxa"/>
          </w:tcPr>
          <w:p w:rsidR="00D1607C" w:rsidRPr="00CB6B62" w:rsidRDefault="00D1607C">
            <w:pPr>
              <w:spacing w:before="240" w:after="24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509" w:type="dxa"/>
          </w:tcPr>
          <w:p w:rsidR="00D1607C" w:rsidRPr="00CB6B62" w:rsidRDefault="00D1607C">
            <w:pPr>
              <w:spacing w:before="240" w:after="240"/>
              <w:ind w:left="-108"/>
              <w:jc w:val="left"/>
              <w:rPr>
                <w:rFonts w:ascii="Arial" w:hAnsi="Arial"/>
                <w:sz w:val="22"/>
              </w:rPr>
            </w:pPr>
          </w:p>
        </w:tc>
      </w:tr>
    </w:tbl>
    <w:p w:rsidR="00B407D4" w:rsidRPr="002A6658" w:rsidRDefault="00B407D4" w:rsidP="005A3D02">
      <w:pPr>
        <w:pStyle w:val="Requisito"/>
        <w:numPr>
          <w:ilvl w:val="0"/>
          <w:numId w:val="6"/>
        </w:numPr>
        <w:rPr>
          <w:szCs w:val="24"/>
        </w:rPr>
      </w:pPr>
      <w:bookmarkStart w:id="49" w:name="_Toc467473452"/>
      <w:bookmarkStart w:id="50" w:name="_Toc467473993"/>
      <w:bookmarkStart w:id="51" w:name="_Toc467477732"/>
      <w:bookmarkStart w:id="52" w:name="_Toc467494885"/>
      <w:bookmarkStart w:id="53" w:name="_Toc467495251"/>
      <w:bookmarkStart w:id="54" w:name="_Toc468086057"/>
      <w:r w:rsidRPr="00CB6B62">
        <w:rPr>
          <w:sz w:val="22"/>
        </w:rPr>
        <w:t xml:space="preserve"> </w:t>
      </w:r>
      <w:bookmarkStart w:id="55" w:name="_Toc435000434"/>
      <w:bookmarkEnd w:id="49"/>
      <w:bookmarkEnd w:id="50"/>
      <w:bookmarkEnd w:id="51"/>
      <w:bookmarkEnd w:id="52"/>
      <w:bookmarkEnd w:id="53"/>
      <w:bookmarkEnd w:id="54"/>
      <w:r w:rsidR="00AA1855">
        <w:rPr>
          <w:szCs w:val="24"/>
        </w:rPr>
        <w:t xml:space="preserve">Atualizar </w:t>
      </w:r>
      <w:r w:rsidR="00835FE5">
        <w:rPr>
          <w:szCs w:val="24"/>
        </w:rPr>
        <w:t>dados do usuário</w:t>
      </w:r>
      <w:bookmarkEnd w:id="55"/>
    </w:p>
    <w:p w:rsidR="00647CD2" w:rsidRPr="00647CD2" w:rsidRDefault="00647CD2" w:rsidP="00647CD2">
      <w:pPr>
        <w:rPr>
          <w:rFonts w:ascii="Arial" w:hAnsi="Arial"/>
        </w:rPr>
      </w:pPr>
      <w:r w:rsidRPr="00647CD2">
        <w:rPr>
          <w:rFonts w:ascii="Arial" w:hAnsi="Arial"/>
          <w:b/>
          <w:bCs/>
          <w:color w:val="000000"/>
        </w:rPr>
        <w:t xml:space="preserve">Ator: </w:t>
      </w:r>
      <w:r w:rsidRPr="00647CD2">
        <w:rPr>
          <w:rFonts w:ascii="Arial" w:hAnsi="Arial"/>
        </w:rPr>
        <w:t xml:space="preserve">Usuário administrador, usuário </w:t>
      </w:r>
      <w:r w:rsidR="006308C2">
        <w:rPr>
          <w:rFonts w:ascii="Arial" w:hAnsi="Arial"/>
        </w:rPr>
        <w:t>pessoa, usuário ONG</w:t>
      </w:r>
      <w:r w:rsidRPr="00647CD2">
        <w:rPr>
          <w:rFonts w:ascii="Arial" w:hAnsi="Arial"/>
        </w:rPr>
        <w:t>.</w:t>
      </w:r>
    </w:p>
    <w:p w:rsidR="00B407D4" w:rsidRDefault="00531475" w:rsidP="00B04307">
      <w:pPr>
        <w:pStyle w:val="NormalWeb"/>
        <w:spacing w:before="0" w:beforeAutospacing="0" w:after="0" w:afterAutospacing="0"/>
        <w:jc w:val="both"/>
        <w:rPr>
          <w:rFonts w:ascii="Arial" w:hAnsi="Arial"/>
        </w:rPr>
      </w:pPr>
      <w:r w:rsidRPr="002A6658">
        <w:rPr>
          <w:rFonts w:ascii="Arial" w:hAnsi="Arial"/>
          <w:b/>
          <w:bCs/>
          <w:color w:val="000000"/>
        </w:rPr>
        <w:t>Descrição</w:t>
      </w:r>
      <w:r w:rsidRPr="002A6658">
        <w:rPr>
          <w:rFonts w:ascii="Arial" w:hAnsi="Arial"/>
          <w:color w:val="000000"/>
        </w:rPr>
        <w:t>:</w:t>
      </w:r>
      <w:r w:rsidRPr="00647CD2">
        <w:rPr>
          <w:rFonts w:ascii="Arial" w:hAnsi="Arial"/>
          <w:color w:val="000000"/>
        </w:rPr>
        <w:t xml:space="preserve"> </w:t>
      </w:r>
      <w:r w:rsidR="00647CD2" w:rsidRPr="00647CD2">
        <w:rPr>
          <w:rFonts w:ascii="Arial" w:hAnsi="Arial"/>
        </w:rPr>
        <w:t>Este requi</w:t>
      </w:r>
      <w:r w:rsidR="007C6C6C">
        <w:rPr>
          <w:rFonts w:ascii="Arial" w:hAnsi="Arial"/>
        </w:rPr>
        <w:t>sito funcional começa quando o a</w:t>
      </w:r>
      <w:r w:rsidR="00647CD2" w:rsidRPr="00647CD2">
        <w:rPr>
          <w:rFonts w:ascii="Arial" w:hAnsi="Arial"/>
        </w:rPr>
        <w:t xml:space="preserve">tor deseja alterar </w:t>
      </w:r>
      <w:r w:rsidR="001121DE">
        <w:rPr>
          <w:rFonts w:ascii="Arial" w:hAnsi="Arial"/>
        </w:rPr>
        <w:t>sues dados</w:t>
      </w:r>
      <w:r w:rsidR="00647CD2" w:rsidRPr="00647CD2">
        <w:rPr>
          <w:rFonts w:ascii="Arial" w:hAnsi="Arial"/>
        </w:rPr>
        <w:t xml:space="preserve">, anteriormente cadastrado no sistema. Primeiramente o usuário </w:t>
      </w:r>
      <w:r w:rsidR="001121DE">
        <w:rPr>
          <w:rFonts w:ascii="Arial" w:hAnsi="Arial"/>
        </w:rPr>
        <w:t xml:space="preserve">deverá estar logado no sistema e </w:t>
      </w:r>
      <w:r w:rsidR="00647CD2" w:rsidRPr="00647CD2">
        <w:rPr>
          <w:rFonts w:ascii="Arial" w:hAnsi="Arial"/>
        </w:rPr>
        <w:t>deve</w:t>
      </w:r>
      <w:r w:rsidR="001121DE">
        <w:rPr>
          <w:rFonts w:ascii="Arial" w:hAnsi="Arial"/>
        </w:rPr>
        <w:t>rá</w:t>
      </w:r>
      <w:r w:rsidR="00647CD2" w:rsidRPr="00647CD2">
        <w:rPr>
          <w:rFonts w:ascii="Arial" w:hAnsi="Arial"/>
        </w:rPr>
        <w:t xml:space="preserve"> solicitar a alteração, então </w:t>
      </w:r>
      <w:r w:rsidR="001121DE">
        <w:rPr>
          <w:rFonts w:ascii="Arial" w:hAnsi="Arial"/>
        </w:rPr>
        <w:t>o sistema realiza o [RF04] e libera os campos editáveis para o usuário.</w:t>
      </w:r>
    </w:p>
    <w:p w:rsidR="00647CD2" w:rsidRPr="00647CD2" w:rsidRDefault="00647CD2" w:rsidP="00B04307">
      <w:pPr>
        <w:pStyle w:val="NormalWeb"/>
        <w:spacing w:before="0" w:beforeAutospacing="0" w:after="0" w:afterAutospacing="0"/>
        <w:jc w:val="both"/>
        <w:rPr>
          <w:rFonts w:ascii="Arial" w:hAnsi="Arial"/>
        </w:rPr>
      </w:pPr>
    </w:p>
    <w:p w:rsidR="00647CD2" w:rsidRPr="00647CD2" w:rsidRDefault="00647CD2" w:rsidP="005A3D02">
      <w:pPr>
        <w:pStyle w:val="PargrafodaLista"/>
        <w:numPr>
          <w:ilvl w:val="0"/>
          <w:numId w:val="13"/>
        </w:numPr>
        <w:spacing w:before="0" w:after="200" w:line="276" w:lineRule="auto"/>
        <w:jc w:val="left"/>
        <w:rPr>
          <w:rFonts w:ascii="Arial" w:hAnsi="Arial"/>
        </w:rPr>
      </w:pPr>
      <w:r w:rsidRPr="00647CD2">
        <w:rPr>
          <w:rFonts w:ascii="Arial" w:hAnsi="Arial"/>
        </w:rPr>
        <w:t>Os dados serão ordenados por ordem alfabética.</w:t>
      </w:r>
    </w:p>
    <w:p w:rsidR="00647CD2" w:rsidRPr="00647CD2" w:rsidRDefault="00647CD2" w:rsidP="005A3D02">
      <w:pPr>
        <w:pStyle w:val="PargrafodaLista"/>
        <w:numPr>
          <w:ilvl w:val="0"/>
          <w:numId w:val="13"/>
        </w:numPr>
        <w:spacing w:before="0" w:after="200" w:line="276" w:lineRule="auto"/>
        <w:jc w:val="left"/>
        <w:rPr>
          <w:rFonts w:ascii="Arial" w:hAnsi="Arial"/>
        </w:rPr>
      </w:pPr>
      <w:r w:rsidRPr="00647CD2">
        <w:rPr>
          <w:rFonts w:ascii="Arial" w:hAnsi="Arial"/>
        </w:rPr>
        <w:t>O sistema verifica quais dados podem ser alterados</w:t>
      </w:r>
    </w:p>
    <w:p w:rsidR="00647CD2" w:rsidRPr="00647CD2" w:rsidRDefault="00647CD2" w:rsidP="005A3D02">
      <w:pPr>
        <w:pStyle w:val="PargrafodaLista"/>
        <w:numPr>
          <w:ilvl w:val="0"/>
          <w:numId w:val="13"/>
        </w:numPr>
        <w:spacing w:before="0" w:after="200" w:line="276" w:lineRule="auto"/>
        <w:jc w:val="left"/>
        <w:rPr>
          <w:rFonts w:ascii="Arial" w:hAnsi="Arial"/>
        </w:rPr>
      </w:pPr>
      <w:r w:rsidRPr="00647CD2">
        <w:rPr>
          <w:rFonts w:ascii="Arial" w:hAnsi="Arial"/>
        </w:rPr>
        <w:t>Exibe uma mensagem de sucesso ou fracasso.</w:t>
      </w:r>
    </w:p>
    <w:p w:rsidR="00835FE5" w:rsidRPr="002A6658" w:rsidRDefault="00835FE5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2B46C7" w:rsidRPr="002A6658" w:rsidTr="00CF1C19">
        <w:trPr>
          <w:trHeight w:val="806"/>
        </w:trPr>
        <w:tc>
          <w:tcPr>
            <w:tcW w:w="1976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65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  <w:tr w:rsidR="005B7779" w:rsidRPr="002A6658" w:rsidTr="00CF1C19">
        <w:trPr>
          <w:trHeight w:val="806"/>
        </w:trPr>
        <w:tc>
          <w:tcPr>
            <w:tcW w:w="1976" w:type="dxa"/>
          </w:tcPr>
          <w:p w:rsidR="005B7779" w:rsidRPr="002A6658" w:rsidRDefault="005B7779" w:rsidP="00B04307">
            <w:pPr>
              <w:spacing w:before="240" w:after="240"/>
              <w:rPr>
                <w:rFonts w:ascii="Arial" w:hAnsi="Arial"/>
                <w:b/>
                <w:szCs w:val="24"/>
              </w:rPr>
            </w:pPr>
          </w:p>
        </w:tc>
        <w:tc>
          <w:tcPr>
            <w:tcW w:w="465" w:type="dxa"/>
          </w:tcPr>
          <w:p w:rsidR="005B7779" w:rsidRPr="002A6658" w:rsidRDefault="005B7779" w:rsidP="00B04307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2168" w:type="dxa"/>
          </w:tcPr>
          <w:p w:rsidR="005B7779" w:rsidRPr="002A6658" w:rsidRDefault="005B7779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  <w:tc>
          <w:tcPr>
            <w:tcW w:w="464" w:type="dxa"/>
          </w:tcPr>
          <w:p w:rsidR="005B7779" w:rsidRPr="002A6658" w:rsidRDefault="005B7779" w:rsidP="00B04307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2169" w:type="dxa"/>
          </w:tcPr>
          <w:p w:rsidR="005B7779" w:rsidRPr="002A6658" w:rsidRDefault="005B7779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  <w:tc>
          <w:tcPr>
            <w:tcW w:w="464" w:type="dxa"/>
          </w:tcPr>
          <w:p w:rsidR="005B7779" w:rsidRPr="002A6658" w:rsidRDefault="005B7779" w:rsidP="00B04307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1509" w:type="dxa"/>
          </w:tcPr>
          <w:p w:rsidR="005B7779" w:rsidRPr="002A6658" w:rsidRDefault="005B7779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</w:tr>
    </w:tbl>
    <w:p w:rsidR="00531475" w:rsidRPr="002A6658" w:rsidRDefault="00AA1855" w:rsidP="005A3D02">
      <w:pPr>
        <w:pStyle w:val="Requisito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 </w:t>
      </w:r>
      <w:bookmarkStart w:id="56" w:name="_Toc435000435"/>
      <w:r w:rsidR="00040497">
        <w:rPr>
          <w:szCs w:val="24"/>
        </w:rPr>
        <w:t>Remover</w:t>
      </w:r>
      <w:r>
        <w:rPr>
          <w:szCs w:val="24"/>
        </w:rPr>
        <w:t xml:space="preserve"> </w:t>
      </w:r>
      <w:r w:rsidR="00040497">
        <w:rPr>
          <w:szCs w:val="24"/>
        </w:rPr>
        <w:t>usuário</w:t>
      </w:r>
      <w:bookmarkEnd w:id="56"/>
    </w:p>
    <w:p w:rsidR="00647CD2" w:rsidRPr="00647CD2" w:rsidRDefault="00647CD2" w:rsidP="00B04307">
      <w:pPr>
        <w:pStyle w:val="NormalWeb"/>
        <w:spacing w:before="0" w:beforeAutospacing="0" w:after="0" w:afterAutospacing="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Ator: </w:t>
      </w:r>
      <w:r>
        <w:rPr>
          <w:rFonts w:ascii="Arial" w:hAnsi="Arial"/>
          <w:bCs/>
          <w:color w:val="000000"/>
        </w:rPr>
        <w:t>Usuário administrador</w:t>
      </w:r>
      <w:r w:rsidR="00A366F6">
        <w:rPr>
          <w:rFonts w:ascii="Arial" w:hAnsi="Arial"/>
          <w:bCs/>
          <w:color w:val="000000"/>
        </w:rPr>
        <w:t>, usuário pessoa, usuário ONG</w:t>
      </w:r>
      <w:r>
        <w:rPr>
          <w:rFonts w:ascii="Arial" w:hAnsi="Arial"/>
          <w:bCs/>
          <w:color w:val="000000"/>
        </w:rPr>
        <w:t>.</w:t>
      </w:r>
    </w:p>
    <w:p w:rsidR="00647CD2" w:rsidRPr="00647CD2" w:rsidRDefault="00E26588" w:rsidP="00647CD2">
      <w:pPr>
        <w:rPr>
          <w:rFonts w:ascii="Arial" w:hAnsi="Arial"/>
        </w:rPr>
      </w:pPr>
      <w:r w:rsidRPr="002A6658">
        <w:rPr>
          <w:rFonts w:ascii="Arial" w:hAnsi="Arial"/>
          <w:b/>
          <w:bCs/>
          <w:color w:val="000000"/>
        </w:rPr>
        <w:t>Descrição</w:t>
      </w:r>
      <w:r w:rsidRPr="002A6658">
        <w:rPr>
          <w:rFonts w:ascii="Arial" w:hAnsi="Arial"/>
          <w:color w:val="000000"/>
        </w:rPr>
        <w:t>:</w:t>
      </w:r>
      <w:r w:rsidRPr="00647CD2">
        <w:rPr>
          <w:rFonts w:ascii="Arial" w:hAnsi="Arial"/>
          <w:color w:val="000000"/>
        </w:rPr>
        <w:t xml:space="preserve"> </w:t>
      </w:r>
      <w:r w:rsidR="00647CD2" w:rsidRPr="00647CD2">
        <w:rPr>
          <w:rFonts w:ascii="Arial" w:hAnsi="Arial"/>
        </w:rPr>
        <w:t>Este requi</w:t>
      </w:r>
      <w:r w:rsidR="007C6C6C">
        <w:rPr>
          <w:rFonts w:ascii="Arial" w:hAnsi="Arial"/>
        </w:rPr>
        <w:t>sito funcional começa quando o a</w:t>
      </w:r>
      <w:r w:rsidR="00647CD2" w:rsidRPr="00647CD2">
        <w:rPr>
          <w:rFonts w:ascii="Arial" w:hAnsi="Arial"/>
        </w:rPr>
        <w:t xml:space="preserve">tor deseja remover os </w:t>
      </w:r>
      <w:r w:rsidR="000B4E70">
        <w:rPr>
          <w:rFonts w:ascii="Arial" w:hAnsi="Arial"/>
        </w:rPr>
        <w:t xml:space="preserve">seus </w:t>
      </w:r>
      <w:r w:rsidR="00647CD2" w:rsidRPr="00647CD2">
        <w:rPr>
          <w:rFonts w:ascii="Arial" w:hAnsi="Arial"/>
        </w:rPr>
        <w:t>dados anteriormente cadastrado</w:t>
      </w:r>
      <w:r w:rsidR="000B4E70">
        <w:rPr>
          <w:rFonts w:ascii="Arial" w:hAnsi="Arial"/>
        </w:rPr>
        <w:t>s</w:t>
      </w:r>
      <w:r w:rsidR="00647CD2" w:rsidRPr="00647CD2">
        <w:rPr>
          <w:rFonts w:ascii="Arial" w:hAnsi="Arial"/>
        </w:rPr>
        <w:t xml:space="preserve"> no sistema. Primeiramente o usuário deve solicitar a remoção dos dados, </w:t>
      </w:r>
      <w:r w:rsidR="000B4E70">
        <w:rPr>
          <w:rFonts w:ascii="Arial" w:hAnsi="Arial"/>
        </w:rPr>
        <w:t>o sistema deverá listar o usuário</w:t>
      </w:r>
      <w:r w:rsidR="00647CD2" w:rsidRPr="00647CD2">
        <w:rPr>
          <w:rFonts w:ascii="Arial" w:hAnsi="Arial"/>
        </w:rPr>
        <w:t xml:space="preserve"> (através do requisito [RF04]), </w:t>
      </w:r>
      <w:r w:rsidR="000B4E70">
        <w:rPr>
          <w:rFonts w:ascii="Arial" w:hAnsi="Arial"/>
        </w:rPr>
        <w:t>e, após a listagem dos dados,</w:t>
      </w:r>
      <w:r w:rsidR="00647CD2" w:rsidRPr="00647CD2">
        <w:rPr>
          <w:rFonts w:ascii="Arial" w:hAnsi="Arial"/>
        </w:rPr>
        <w:t xml:space="preserve"> este mesmo usuário visualizado poderá ter seus dados removidos.</w:t>
      </w:r>
    </w:p>
    <w:p w:rsidR="00647CD2" w:rsidRDefault="00647CD2" w:rsidP="00647CD2">
      <w:pPr>
        <w:rPr>
          <w:rFonts w:ascii="Arial" w:hAnsi="Arial"/>
        </w:rPr>
      </w:pPr>
      <w:r w:rsidRPr="00647CD2">
        <w:rPr>
          <w:rFonts w:ascii="Arial" w:hAnsi="Arial"/>
        </w:rPr>
        <w:t>Nesse caso o usuário não é removido definitivamente do sistema, é apenas desativado de todas as funcionalidades, exceto nas funcionalidades referentes a histórico.</w:t>
      </w:r>
    </w:p>
    <w:p w:rsidR="00BA44B5" w:rsidRPr="00647CD2" w:rsidRDefault="00BA44B5" w:rsidP="00647CD2">
      <w:pPr>
        <w:rPr>
          <w:rFonts w:ascii="Arial" w:hAnsi="Arial"/>
        </w:rPr>
      </w:pPr>
      <w:r>
        <w:rPr>
          <w:rFonts w:ascii="Arial" w:hAnsi="Arial"/>
        </w:rPr>
        <w:t>Apenas os usuário administrador poderá remover outros usuários além dele mesmo.</w:t>
      </w:r>
    </w:p>
    <w:p w:rsidR="005B7779" w:rsidRPr="00647CD2" w:rsidRDefault="00647CD2" w:rsidP="00647CD2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 w:rsidRPr="00647CD2">
        <w:rPr>
          <w:rFonts w:ascii="Arial" w:hAnsi="Arial"/>
        </w:rPr>
        <w:t>Exibe uma mensagem de sucesso ou fracasso, caso os dados tenham ou não sido desativados.</w:t>
      </w:r>
    </w:p>
    <w:p w:rsidR="002B46C7" w:rsidRPr="002A6658" w:rsidRDefault="005B7779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2B46C7" w:rsidRPr="002A6658" w:rsidTr="00CF1C19">
        <w:trPr>
          <w:trHeight w:val="806"/>
        </w:trPr>
        <w:tc>
          <w:tcPr>
            <w:tcW w:w="1976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65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</w:tbl>
    <w:p w:rsidR="00531475" w:rsidRPr="002A6658" w:rsidRDefault="00531475" w:rsidP="00531475">
      <w:pPr>
        <w:pStyle w:val="Corpodetexto"/>
        <w:rPr>
          <w:rFonts w:ascii="Arial" w:hAnsi="Arial"/>
          <w:i w:val="0"/>
          <w:color w:val="000000"/>
          <w:szCs w:val="24"/>
        </w:rPr>
      </w:pPr>
    </w:p>
    <w:p w:rsidR="00E26588" w:rsidRPr="002A6658" w:rsidRDefault="00E26588" w:rsidP="00531475">
      <w:pPr>
        <w:pStyle w:val="Corpodetexto"/>
        <w:rPr>
          <w:rFonts w:ascii="Arial" w:hAnsi="Arial"/>
          <w:i w:val="0"/>
          <w:szCs w:val="24"/>
        </w:rPr>
      </w:pPr>
    </w:p>
    <w:p w:rsidR="00531475" w:rsidRPr="002A6658" w:rsidRDefault="00AA1855" w:rsidP="005A3D02">
      <w:pPr>
        <w:pStyle w:val="Requisito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 </w:t>
      </w:r>
      <w:bookmarkStart w:id="57" w:name="_Toc435000436"/>
      <w:r w:rsidR="005B7779">
        <w:rPr>
          <w:szCs w:val="24"/>
        </w:rPr>
        <w:t>Consultar</w:t>
      </w:r>
      <w:r>
        <w:rPr>
          <w:szCs w:val="24"/>
        </w:rPr>
        <w:t xml:space="preserve"> </w:t>
      </w:r>
      <w:r w:rsidR="005B7779">
        <w:rPr>
          <w:szCs w:val="24"/>
        </w:rPr>
        <w:t>usuário</w:t>
      </w:r>
      <w:bookmarkEnd w:id="57"/>
    </w:p>
    <w:p w:rsidR="00647CD2" w:rsidRPr="00647CD2" w:rsidRDefault="00647CD2" w:rsidP="005B7779">
      <w:pPr>
        <w:pStyle w:val="NormalWeb"/>
        <w:spacing w:before="0" w:beforeAutospacing="0" w:after="0" w:afterAutospacing="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Ator: </w:t>
      </w:r>
      <w:r>
        <w:rPr>
          <w:rFonts w:ascii="Arial" w:hAnsi="Arial"/>
          <w:bCs/>
          <w:color w:val="000000"/>
        </w:rPr>
        <w:t xml:space="preserve">Usuário administrador, usuário </w:t>
      </w:r>
      <w:r w:rsidR="00EC4FCF">
        <w:rPr>
          <w:rFonts w:ascii="Arial" w:hAnsi="Arial"/>
          <w:bCs/>
          <w:color w:val="000000"/>
        </w:rPr>
        <w:t>pessoa</w:t>
      </w:r>
      <w:r>
        <w:rPr>
          <w:rFonts w:ascii="Arial" w:hAnsi="Arial"/>
          <w:bCs/>
          <w:color w:val="000000"/>
        </w:rPr>
        <w:t xml:space="preserve">, usuário </w:t>
      </w:r>
      <w:r w:rsidR="00EC4FCF">
        <w:rPr>
          <w:rFonts w:ascii="Arial" w:hAnsi="Arial"/>
          <w:bCs/>
          <w:color w:val="000000"/>
        </w:rPr>
        <w:t>ONG</w:t>
      </w:r>
      <w:r>
        <w:rPr>
          <w:rFonts w:ascii="Arial" w:hAnsi="Arial"/>
          <w:bCs/>
          <w:color w:val="000000"/>
        </w:rPr>
        <w:t>.</w:t>
      </w:r>
    </w:p>
    <w:p w:rsidR="00647CD2" w:rsidRPr="00647CD2" w:rsidRDefault="00E26588" w:rsidP="00647CD2">
      <w:pPr>
        <w:rPr>
          <w:rFonts w:ascii="Arial" w:hAnsi="Arial"/>
        </w:rPr>
      </w:pPr>
      <w:r w:rsidRPr="002A6658">
        <w:rPr>
          <w:rFonts w:ascii="Arial" w:hAnsi="Arial"/>
          <w:b/>
          <w:bCs/>
          <w:color w:val="000000"/>
        </w:rPr>
        <w:t>Descrição</w:t>
      </w:r>
      <w:r w:rsidRPr="002A6658">
        <w:rPr>
          <w:rFonts w:ascii="Arial" w:hAnsi="Arial"/>
          <w:color w:val="000000"/>
        </w:rPr>
        <w:t xml:space="preserve">: </w:t>
      </w:r>
      <w:r w:rsidR="00647CD2" w:rsidRPr="00647CD2">
        <w:rPr>
          <w:rFonts w:ascii="Arial" w:hAnsi="Arial"/>
        </w:rPr>
        <w:t>Este requisito funcional começa quando o</w:t>
      </w:r>
      <w:r w:rsidR="007C6C6C">
        <w:rPr>
          <w:rFonts w:ascii="Arial" w:hAnsi="Arial"/>
        </w:rPr>
        <w:t xml:space="preserve"> a</w:t>
      </w:r>
      <w:r w:rsidR="00647CD2" w:rsidRPr="00647CD2">
        <w:rPr>
          <w:rFonts w:ascii="Arial" w:hAnsi="Arial"/>
        </w:rPr>
        <w:t xml:space="preserve">tor deseja consultar os dados de um usuário cadastrado no sistema. Primeiramente deve ser especificado um nome para busca, o sistema retorna os dados do mesmo para visualização, conforme a tabela </w:t>
      </w:r>
      <w:r w:rsidR="00A26B99">
        <w:rPr>
          <w:rFonts w:ascii="Arial" w:hAnsi="Arial"/>
        </w:rPr>
        <w:t>2</w:t>
      </w:r>
      <w:r w:rsidR="00647CD2">
        <w:rPr>
          <w:rFonts w:ascii="Arial" w:hAnsi="Arial"/>
        </w:rPr>
        <w:t xml:space="preserve"> - </w:t>
      </w:r>
      <w:r w:rsidR="00647CD2" w:rsidRPr="00647CD2">
        <w:rPr>
          <w:rFonts w:ascii="Arial" w:hAnsi="Arial"/>
        </w:rPr>
        <w:t>Visualização dos dados do usuário</w:t>
      </w:r>
      <w:r w:rsidR="00647CD2">
        <w:rPr>
          <w:rFonts w:ascii="Arial" w:hAnsi="Arial"/>
        </w:rPr>
        <w:t>.</w:t>
      </w:r>
    </w:p>
    <w:p w:rsidR="00647CD2" w:rsidRPr="00647CD2" w:rsidRDefault="00647CD2" w:rsidP="00647CD2">
      <w:pPr>
        <w:rPr>
          <w:rFonts w:ascii="Arial" w:hAnsi="Arial"/>
        </w:rPr>
      </w:pPr>
    </w:p>
    <w:tbl>
      <w:tblPr>
        <w:tblStyle w:val="Tabelacomgrade"/>
        <w:tblW w:w="9356" w:type="dxa"/>
        <w:tblLook w:val="04A0"/>
      </w:tblPr>
      <w:tblGrid>
        <w:gridCol w:w="4678"/>
        <w:gridCol w:w="4678"/>
      </w:tblGrid>
      <w:tr w:rsidR="00647CD2" w:rsidRPr="00647CD2" w:rsidTr="00647CD2">
        <w:tc>
          <w:tcPr>
            <w:tcW w:w="4322" w:type="dxa"/>
          </w:tcPr>
          <w:p w:rsidR="00647CD2" w:rsidRPr="00647CD2" w:rsidRDefault="00647CD2" w:rsidP="00647CD2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</w:t>
            </w:r>
            <w:r w:rsidRPr="00647CD2">
              <w:rPr>
                <w:rFonts w:ascii="Arial" w:hAnsi="Arial"/>
                <w:b/>
              </w:rPr>
              <w:t>ampo</w:t>
            </w:r>
          </w:p>
        </w:tc>
        <w:tc>
          <w:tcPr>
            <w:tcW w:w="4322" w:type="dxa"/>
          </w:tcPr>
          <w:p w:rsidR="00647CD2" w:rsidRPr="00647CD2" w:rsidRDefault="00647CD2" w:rsidP="00647CD2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 do c</w:t>
            </w:r>
            <w:r w:rsidRPr="00647CD2">
              <w:rPr>
                <w:rFonts w:ascii="Arial" w:hAnsi="Arial"/>
                <w:b/>
              </w:rPr>
              <w:t>ampo</w:t>
            </w:r>
          </w:p>
        </w:tc>
      </w:tr>
      <w:tr w:rsidR="00647CD2" w:rsidRPr="00647CD2" w:rsidTr="00647CD2"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Nome</w:t>
            </w:r>
          </w:p>
        </w:tc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Nome do usuário</w:t>
            </w:r>
            <w:r>
              <w:rPr>
                <w:rFonts w:ascii="Arial" w:hAnsi="Arial"/>
              </w:rPr>
              <w:t>.</w:t>
            </w:r>
          </w:p>
        </w:tc>
      </w:tr>
      <w:tr w:rsidR="00647CD2" w:rsidRPr="00647CD2" w:rsidTr="00647CD2"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Idade</w:t>
            </w:r>
          </w:p>
        </w:tc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Idade do usuário</w:t>
            </w:r>
            <w:r>
              <w:rPr>
                <w:rFonts w:ascii="Arial" w:hAnsi="Arial"/>
              </w:rPr>
              <w:t>.</w:t>
            </w:r>
          </w:p>
        </w:tc>
      </w:tr>
      <w:tr w:rsidR="00647CD2" w:rsidRPr="00647CD2" w:rsidTr="00647CD2"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Sexo</w:t>
            </w:r>
          </w:p>
        </w:tc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Sexo do usuário</w:t>
            </w:r>
            <w:r>
              <w:rPr>
                <w:rFonts w:ascii="Arial" w:hAnsi="Arial"/>
              </w:rPr>
              <w:t>.</w:t>
            </w:r>
          </w:p>
        </w:tc>
      </w:tr>
      <w:tr w:rsidR="00647CD2" w:rsidRPr="00647CD2" w:rsidTr="00647CD2"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Email</w:t>
            </w:r>
          </w:p>
        </w:tc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Email do usuário</w:t>
            </w:r>
            <w:r>
              <w:rPr>
                <w:rFonts w:ascii="Arial" w:hAnsi="Arial"/>
              </w:rPr>
              <w:t>.</w:t>
            </w:r>
          </w:p>
        </w:tc>
      </w:tr>
      <w:tr w:rsidR="00647CD2" w:rsidRPr="00647CD2" w:rsidTr="00647CD2"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Telefone</w:t>
            </w:r>
          </w:p>
        </w:tc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Telefone do usuário</w:t>
            </w:r>
            <w:r>
              <w:rPr>
                <w:rFonts w:ascii="Arial" w:hAnsi="Arial"/>
              </w:rPr>
              <w:t>.</w:t>
            </w:r>
          </w:p>
        </w:tc>
      </w:tr>
      <w:tr w:rsidR="00647CD2" w:rsidRPr="00647CD2" w:rsidTr="00647CD2"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Endereço</w:t>
            </w:r>
          </w:p>
        </w:tc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Endereço do usuário</w:t>
            </w:r>
            <w:r>
              <w:rPr>
                <w:rFonts w:ascii="Arial" w:hAnsi="Arial"/>
              </w:rPr>
              <w:t>.</w:t>
            </w:r>
          </w:p>
        </w:tc>
      </w:tr>
      <w:tr w:rsidR="00647CD2" w:rsidRPr="00647CD2" w:rsidTr="00647CD2"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Perfil</w:t>
            </w:r>
          </w:p>
        </w:tc>
        <w:tc>
          <w:tcPr>
            <w:tcW w:w="4322" w:type="dxa"/>
          </w:tcPr>
          <w:p w:rsidR="00647CD2" w:rsidRPr="00647CD2" w:rsidRDefault="00647CD2" w:rsidP="00CE48F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 xml:space="preserve">Perfil do usuário, este pode ser um usuário </w:t>
            </w:r>
            <w:r w:rsidR="00CE48F3">
              <w:rPr>
                <w:rFonts w:ascii="Arial" w:hAnsi="Arial"/>
              </w:rPr>
              <w:t>pessoa ou usuário ONG</w:t>
            </w:r>
            <w:r w:rsidRPr="00647CD2">
              <w:rPr>
                <w:rFonts w:ascii="Arial" w:hAnsi="Arial"/>
              </w:rPr>
              <w:t>.</w:t>
            </w:r>
          </w:p>
        </w:tc>
      </w:tr>
    </w:tbl>
    <w:p w:rsidR="00647CD2" w:rsidRPr="00647CD2" w:rsidRDefault="00497ADB" w:rsidP="00647CD2">
      <w:pPr>
        <w:pStyle w:val="PargrafodaLista"/>
        <w:jc w:val="center"/>
        <w:rPr>
          <w:rFonts w:ascii="Arial" w:hAnsi="Arial"/>
        </w:rPr>
      </w:pPr>
      <w:r>
        <w:rPr>
          <w:rFonts w:ascii="Arial" w:hAnsi="Arial"/>
        </w:rPr>
        <w:t xml:space="preserve">Tabela </w:t>
      </w:r>
      <w:r w:rsidR="00647CD2">
        <w:rPr>
          <w:rFonts w:ascii="Arial" w:hAnsi="Arial"/>
        </w:rPr>
        <w:t>2</w:t>
      </w:r>
      <w:r w:rsidR="00647CD2" w:rsidRPr="00647CD2">
        <w:rPr>
          <w:rFonts w:ascii="Arial" w:hAnsi="Arial"/>
        </w:rPr>
        <w:t xml:space="preserve"> – Visualização dos dados do usuário</w:t>
      </w:r>
    </w:p>
    <w:p w:rsidR="00647CD2" w:rsidRPr="00647CD2" w:rsidRDefault="00647CD2" w:rsidP="00647CD2">
      <w:pPr>
        <w:pStyle w:val="PargrafodaLista"/>
        <w:jc w:val="center"/>
        <w:rPr>
          <w:rFonts w:ascii="Arial" w:hAnsi="Arial"/>
        </w:rPr>
      </w:pPr>
    </w:p>
    <w:p w:rsidR="00647CD2" w:rsidRPr="00647CD2" w:rsidRDefault="00647CD2" w:rsidP="005A3D02">
      <w:pPr>
        <w:pStyle w:val="PargrafodaLista"/>
        <w:numPr>
          <w:ilvl w:val="0"/>
          <w:numId w:val="14"/>
        </w:numPr>
        <w:spacing w:before="0" w:after="200" w:line="276" w:lineRule="auto"/>
        <w:jc w:val="left"/>
        <w:rPr>
          <w:rFonts w:ascii="Arial" w:hAnsi="Arial"/>
        </w:rPr>
      </w:pPr>
      <w:r w:rsidRPr="00647CD2">
        <w:rPr>
          <w:rFonts w:ascii="Arial" w:hAnsi="Arial"/>
        </w:rPr>
        <w:lastRenderedPageBreak/>
        <w:t>Exibe uma mensagem de sucesso ou fracasso, caso encontre ou não o usuário no sistema.</w:t>
      </w:r>
    </w:p>
    <w:p w:rsidR="00647CD2" w:rsidRPr="00647CD2" w:rsidRDefault="00647CD2" w:rsidP="005A3D02">
      <w:pPr>
        <w:pStyle w:val="PargrafodaLista"/>
        <w:numPr>
          <w:ilvl w:val="0"/>
          <w:numId w:val="14"/>
        </w:numPr>
        <w:spacing w:before="0" w:after="200" w:line="276" w:lineRule="auto"/>
        <w:jc w:val="left"/>
        <w:rPr>
          <w:rFonts w:ascii="Arial" w:hAnsi="Arial"/>
        </w:rPr>
      </w:pPr>
      <w:r w:rsidRPr="00647CD2">
        <w:rPr>
          <w:rFonts w:ascii="Arial" w:hAnsi="Arial"/>
        </w:rPr>
        <w:t>Caso nenhum nome seja especificado, o sistema lista todos os usuários em ordem alfabética.</w:t>
      </w:r>
    </w:p>
    <w:p w:rsidR="00531475" w:rsidRPr="002A6658" w:rsidRDefault="00531475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2B46C7" w:rsidRPr="002A6658" w:rsidTr="00CF1C19">
        <w:trPr>
          <w:trHeight w:val="806"/>
        </w:trPr>
        <w:tc>
          <w:tcPr>
            <w:tcW w:w="1976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65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</w:tbl>
    <w:p w:rsidR="002512A9" w:rsidRPr="002A6658" w:rsidRDefault="002512A9" w:rsidP="005A3D02">
      <w:pPr>
        <w:pStyle w:val="Requisito"/>
        <w:numPr>
          <w:ilvl w:val="0"/>
          <w:numId w:val="6"/>
        </w:numPr>
        <w:rPr>
          <w:szCs w:val="24"/>
        </w:rPr>
      </w:pPr>
      <w:bookmarkStart w:id="58" w:name="_Toc435000437"/>
      <w:r>
        <w:rPr>
          <w:szCs w:val="24"/>
        </w:rPr>
        <w:t>Controle de acesso</w:t>
      </w:r>
      <w:bookmarkEnd w:id="58"/>
    </w:p>
    <w:p w:rsidR="00647CD2" w:rsidRPr="00647CD2" w:rsidRDefault="00647CD2" w:rsidP="00647CD2">
      <w:pPr>
        <w:pStyle w:val="PargrafodaLista"/>
        <w:ind w:left="0"/>
        <w:rPr>
          <w:rFonts w:ascii="Arial" w:hAnsi="Arial"/>
        </w:rPr>
      </w:pPr>
      <w:r w:rsidRPr="00647CD2">
        <w:rPr>
          <w:rFonts w:ascii="Arial" w:hAnsi="Arial"/>
          <w:b/>
        </w:rPr>
        <w:t>Ator:</w:t>
      </w:r>
      <w:r w:rsidRPr="00647CD2">
        <w:rPr>
          <w:rFonts w:ascii="Arial" w:hAnsi="Arial"/>
        </w:rPr>
        <w:t xml:space="preserve"> Usuário </w:t>
      </w:r>
      <w:r>
        <w:rPr>
          <w:rFonts w:ascii="Arial" w:hAnsi="Arial"/>
        </w:rPr>
        <w:t xml:space="preserve">administrador, usuário </w:t>
      </w:r>
      <w:r w:rsidR="005E0F66">
        <w:rPr>
          <w:rFonts w:ascii="Arial" w:hAnsi="Arial"/>
        </w:rPr>
        <w:t>pessoa, usuário ONG</w:t>
      </w:r>
      <w:r>
        <w:rPr>
          <w:rFonts w:ascii="Arial" w:hAnsi="Arial"/>
        </w:rPr>
        <w:t>.</w:t>
      </w:r>
    </w:p>
    <w:p w:rsidR="00647CD2" w:rsidRDefault="002512A9" w:rsidP="00647CD2">
      <w:pPr>
        <w:rPr>
          <w:rFonts w:ascii="Arial" w:hAnsi="Arial"/>
        </w:rPr>
      </w:pPr>
      <w:r w:rsidRPr="002A6658">
        <w:rPr>
          <w:rFonts w:ascii="Arial" w:hAnsi="Arial"/>
          <w:b/>
          <w:bCs/>
          <w:color w:val="000000"/>
        </w:rPr>
        <w:t>Descrição</w:t>
      </w:r>
      <w:r w:rsidRPr="002A6658"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 xml:space="preserve"> </w:t>
      </w:r>
      <w:r w:rsidR="00647CD2" w:rsidRPr="00647CD2">
        <w:rPr>
          <w:rFonts w:ascii="Arial" w:hAnsi="Arial"/>
        </w:rPr>
        <w:t xml:space="preserve">Este requisito funcional começa quando o </w:t>
      </w:r>
      <w:r w:rsidR="007C6C6C">
        <w:rPr>
          <w:rFonts w:ascii="Arial" w:hAnsi="Arial"/>
        </w:rPr>
        <w:t>a</w:t>
      </w:r>
      <w:r w:rsidR="00647CD2" w:rsidRPr="00647CD2">
        <w:rPr>
          <w:rFonts w:ascii="Arial" w:hAnsi="Arial"/>
        </w:rPr>
        <w:t>tor deseja entrar no si</w:t>
      </w:r>
      <w:r w:rsidR="00430A5C">
        <w:rPr>
          <w:rFonts w:ascii="Arial" w:hAnsi="Arial"/>
        </w:rPr>
        <w:t>stema. Primeiramente o usuário administrador, pessoa</w:t>
      </w:r>
      <w:r w:rsidR="00647CD2" w:rsidRPr="00647CD2">
        <w:rPr>
          <w:rFonts w:ascii="Arial" w:hAnsi="Arial"/>
        </w:rPr>
        <w:t xml:space="preserve"> </w:t>
      </w:r>
      <w:r w:rsidR="00430A5C">
        <w:rPr>
          <w:rFonts w:ascii="Arial" w:hAnsi="Arial"/>
        </w:rPr>
        <w:t>ou ONG</w:t>
      </w:r>
      <w:r w:rsidR="00647CD2" w:rsidRPr="00647CD2">
        <w:rPr>
          <w:rFonts w:ascii="Arial" w:hAnsi="Arial"/>
        </w:rPr>
        <w:t xml:space="preserve"> deve fornecer o ID previamente cadastrado no [RF01], depois deve fornecer a senha previamente cadastrada no [RF01], então com o</w:t>
      </w:r>
      <w:r w:rsidR="00C425FC">
        <w:rPr>
          <w:rFonts w:ascii="Arial" w:hAnsi="Arial"/>
        </w:rPr>
        <w:t xml:space="preserve"> acesso ao sistema será oferecido</w:t>
      </w:r>
      <w:r w:rsidR="00647CD2" w:rsidRPr="00647CD2">
        <w:rPr>
          <w:rFonts w:ascii="Arial" w:hAnsi="Arial"/>
        </w:rPr>
        <w:t>. Os dados devem ser</w:t>
      </w:r>
      <w:r w:rsidR="00C425FC">
        <w:rPr>
          <w:rFonts w:ascii="Arial" w:hAnsi="Arial"/>
        </w:rPr>
        <w:t xml:space="preserve"> fornecidos conforme a tabela 3</w:t>
      </w:r>
      <w:r w:rsidR="00647CD2">
        <w:rPr>
          <w:rFonts w:ascii="Arial" w:hAnsi="Arial"/>
        </w:rPr>
        <w:t xml:space="preserve"> - </w:t>
      </w:r>
      <w:r w:rsidR="00647CD2" w:rsidRPr="00647CD2">
        <w:rPr>
          <w:rFonts w:ascii="Arial" w:hAnsi="Arial"/>
        </w:rPr>
        <w:t>Campos para entrar no sistema</w:t>
      </w:r>
      <w:r w:rsidR="00647CD2">
        <w:rPr>
          <w:rFonts w:ascii="Arial" w:hAnsi="Arial"/>
        </w:rPr>
        <w:t>.</w:t>
      </w:r>
    </w:p>
    <w:p w:rsidR="00647CD2" w:rsidRPr="00647CD2" w:rsidRDefault="00647CD2" w:rsidP="00647CD2">
      <w:pPr>
        <w:rPr>
          <w:rFonts w:ascii="Arial" w:hAnsi="Arial"/>
        </w:rPr>
      </w:pPr>
    </w:p>
    <w:tbl>
      <w:tblPr>
        <w:tblStyle w:val="Tabelacomgrade"/>
        <w:tblW w:w="9356" w:type="dxa"/>
        <w:tblLook w:val="04A0"/>
      </w:tblPr>
      <w:tblGrid>
        <w:gridCol w:w="4678"/>
        <w:gridCol w:w="4678"/>
      </w:tblGrid>
      <w:tr w:rsidR="00647CD2" w:rsidRPr="00647CD2" w:rsidTr="00647CD2">
        <w:tc>
          <w:tcPr>
            <w:tcW w:w="4322" w:type="dxa"/>
          </w:tcPr>
          <w:p w:rsidR="00647CD2" w:rsidRPr="00647CD2" w:rsidRDefault="00647CD2" w:rsidP="00647CD2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</w:t>
            </w:r>
            <w:r w:rsidRPr="00647CD2">
              <w:rPr>
                <w:rFonts w:ascii="Arial" w:hAnsi="Arial"/>
                <w:b/>
              </w:rPr>
              <w:t>ampo</w:t>
            </w:r>
          </w:p>
        </w:tc>
        <w:tc>
          <w:tcPr>
            <w:tcW w:w="4322" w:type="dxa"/>
          </w:tcPr>
          <w:p w:rsidR="00647CD2" w:rsidRPr="00647CD2" w:rsidRDefault="00647CD2" w:rsidP="00647CD2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 do c</w:t>
            </w:r>
            <w:r w:rsidRPr="00647CD2">
              <w:rPr>
                <w:rFonts w:ascii="Arial" w:hAnsi="Arial"/>
                <w:b/>
              </w:rPr>
              <w:t>ampo</w:t>
            </w:r>
          </w:p>
        </w:tc>
      </w:tr>
      <w:tr w:rsidR="00647CD2" w:rsidRPr="00647CD2" w:rsidTr="00647CD2"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ID</w:t>
            </w:r>
          </w:p>
        </w:tc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ID para entrar no sistema, conforme cadastrado no [RF01]</w:t>
            </w:r>
            <w:r>
              <w:rPr>
                <w:rFonts w:ascii="Arial" w:hAnsi="Arial"/>
              </w:rPr>
              <w:t>.</w:t>
            </w:r>
          </w:p>
        </w:tc>
      </w:tr>
      <w:tr w:rsidR="00647CD2" w:rsidRPr="00647CD2" w:rsidTr="00647CD2"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Senha</w:t>
            </w:r>
          </w:p>
        </w:tc>
        <w:tc>
          <w:tcPr>
            <w:tcW w:w="4322" w:type="dxa"/>
          </w:tcPr>
          <w:p w:rsidR="00647CD2" w:rsidRPr="00647CD2" w:rsidRDefault="00647CD2" w:rsidP="00A70D93">
            <w:pPr>
              <w:rPr>
                <w:rFonts w:ascii="Arial" w:hAnsi="Arial"/>
              </w:rPr>
            </w:pPr>
            <w:r w:rsidRPr="00647CD2">
              <w:rPr>
                <w:rFonts w:ascii="Arial" w:hAnsi="Arial"/>
              </w:rPr>
              <w:t>Senha para entrar no sistema, conforme cadastrada no [RF01]</w:t>
            </w:r>
            <w:r>
              <w:rPr>
                <w:rFonts w:ascii="Arial" w:hAnsi="Arial"/>
              </w:rPr>
              <w:t>.</w:t>
            </w:r>
          </w:p>
        </w:tc>
      </w:tr>
    </w:tbl>
    <w:p w:rsidR="00647CD2" w:rsidRPr="00647CD2" w:rsidRDefault="00647CD2" w:rsidP="00647CD2">
      <w:pPr>
        <w:jc w:val="center"/>
        <w:rPr>
          <w:rFonts w:ascii="Arial" w:hAnsi="Arial"/>
        </w:rPr>
      </w:pPr>
      <w:r w:rsidRPr="00647CD2">
        <w:rPr>
          <w:rFonts w:ascii="Arial" w:hAnsi="Arial"/>
        </w:rPr>
        <w:t>Tabela 3 – Campos para entrar no sistema</w:t>
      </w:r>
    </w:p>
    <w:p w:rsidR="00D554C0" w:rsidRPr="00D554C0" w:rsidRDefault="00D554C0" w:rsidP="002512A9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p w:rsidR="00A70D93" w:rsidRPr="00D554C0" w:rsidRDefault="00A70D93" w:rsidP="005A3D02">
      <w:pPr>
        <w:pStyle w:val="PargrafodaLista"/>
        <w:numPr>
          <w:ilvl w:val="0"/>
          <w:numId w:val="15"/>
        </w:numPr>
        <w:spacing w:before="0" w:after="200" w:line="276" w:lineRule="auto"/>
        <w:jc w:val="left"/>
        <w:rPr>
          <w:rFonts w:ascii="Arial" w:hAnsi="Arial"/>
        </w:rPr>
      </w:pPr>
      <w:r w:rsidRPr="00D554C0">
        <w:rPr>
          <w:rFonts w:ascii="Arial" w:hAnsi="Arial"/>
        </w:rPr>
        <w:t>O sistema exibe uma mensagem de sucesso ou fracasso, dependendo se os dados fornecidos estão corretos ou incorretos.</w:t>
      </w:r>
    </w:p>
    <w:p w:rsidR="00A70D93" w:rsidRPr="00D554C0" w:rsidRDefault="00A70D93" w:rsidP="005A3D02">
      <w:pPr>
        <w:pStyle w:val="PargrafodaLista"/>
        <w:numPr>
          <w:ilvl w:val="0"/>
          <w:numId w:val="15"/>
        </w:numPr>
        <w:spacing w:before="0" w:after="200" w:line="276" w:lineRule="auto"/>
        <w:jc w:val="left"/>
        <w:rPr>
          <w:rFonts w:ascii="Arial" w:hAnsi="Arial"/>
        </w:rPr>
      </w:pPr>
      <w:r w:rsidRPr="00D554C0">
        <w:rPr>
          <w:rFonts w:ascii="Arial" w:hAnsi="Arial"/>
        </w:rPr>
        <w:t>O sistema exibe usuário inexistente, caso o ID não seja encontrado.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2512A9" w:rsidRPr="002A6658" w:rsidTr="009B5D87">
        <w:trPr>
          <w:trHeight w:val="806"/>
        </w:trPr>
        <w:tc>
          <w:tcPr>
            <w:tcW w:w="1976" w:type="dxa"/>
          </w:tcPr>
          <w:p w:rsidR="002512A9" w:rsidRPr="002A6658" w:rsidRDefault="002512A9" w:rsidP="009B5D8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65" w:type="dxa"/>
          </w:tcPr>
          <w:p w:rsidR="002512A9" w:rsidRPr="002A6658" w:rsidRDefault="002512A9" w:rsidP="009B5D8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2512A9" w:rsidRPr="002A6658" w:rsidRDefault="002512A9" w:rsidP="009B5D8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2512A9" w:rsidRPr="002A6658" w:rsidRDefault="002512A9" w:rsidP="009B5D8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2512A9" w:rsidRPr="002A6658" w:rsidRDefault="002512A9" w:rsidP="009B5D8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2512A9" w:rsidRPr="002A6658" w:rsidRDefault="002512A9" w:rsidP="009B5D8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2512A9" w:rsidRPr="002A6658" w:rsidRDefault="002512A9" w:rsidP="009B5D8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  <w:tr w:rsidR="007C6C6C" w:rsidRPr="002A6658" w:rsidTr="009B5D87">
        <w:trPr>
          <w:trHeight w:val="806"/>
        </w:trPr>
        <w:tc>
          <w:tcPr>
            <w:tcW w:w="1976" w:type="dxa"/>
          </w:tcPr>
          <w:p w:rsidR="007C6C6C" w:rsidRPr="002A6658" w:rsidRDefault="007C6C6C" w:rsidP="009B5D87">
            <w:pPr>
              <w:spacing w:before="240" w:after="240"/>
              <w:rPr>
                <w:rFonts w:ascii="Arial" w:hAnsi="Arial"/>
                <w:b/>
                <w:szCs w:val="24"/>
              </w:rPr>
            </w:pPr>
          </w:p>
        </w:tc>
        <w:tc>
          <w:tcPr>
            <w:tcW w:w="465" w:type="dxa"/>
          </w:tcPr>
          <w:p w:rsidR="007C6C6C" w:rsidRPr="002A6658" w:rsidRDefault="007C6C6C" w:rsidP="009B5D87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2168" w:type="dxa"/>
          </w:tcPr>
          <w:p w:rsidR="007C6C6C" w:rsidRPr="002A6658" w:rsidRDefault="007C6C6C" w:rsidP="009B5D8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  <w:tc>
          <w:tcPr>
            <w:tcW w:w="464" w:type="dxa"/>
          </w:tcPr>
          <w:p w:rsidR="007C6C6C" w:rsidRPr="002A6658" w:rsidRDefault="007C6C6C" w:rsidP="009B5D87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2169" w:type="dxa"/>
          </w:tcPr>
          <w:p w:rsidR="007C6C6C" w:rsidRPr="002A6658" w:rsidRDefault="007C6C6C" w:rsidP="009B5D8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  <w:tc>
          <w:tcPr>
            <w:tcW w:w="464" w:type="dxa"/>
          </w:tcPr>
          <w:p w:rsidR="007C6C6C" w:rsidRPr="002A6658" w:rsidRDefault="007C6C6C" w:rsidP="009B5D87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1509" w:type="dxa"/>
          </w:tcPr>
          <w:p w:rsidR="007C6C6C" w:rsidRPr="002A6658" w:rsidRDefault="007C6C6C" w:rsidP="009B5D8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</w:tr>
    </w:tbl>
    <w:p w:rsidR="002512A9" w:rsidRPr="002A6658" w:rsidRDefault="002512A9" w:rsidP="005A3D02">
      <w:pPr>
        <w:pStyle w:val="Requisito"/>
        <w:numPr>
          <w:ilvl w:val="0"/>
          <w:numId w:val="6"/>
        </w:numPr>
        <w:rPr>
          <w:szCs w:val="24"/>
        </w:rPr>
      </w:pPr>
      <w:bookmarkStart w:id="59" w:name="_Toc435000438"/>
      <w:r>
        <w:rPr>
          <w:szCs w:val="24"/>
        </w:rPr>
        <w:t>Controle de permissões</w:t>
      </w:r>
      <w:bookmarkEnd w:id="59"/>
    </w:p>
    <w:p w:rsidR="007C6C6C" w:rsidRPr="007C6C6C" w:rsidRDefault="007C6C6C" w:rsidP="002512A9">
      <w:pPr>
        <w:pStyle w:val="NormalWeb"/>
        <w:spacing w:before="0" w:beforeAutospacing="0" w:after="0" w:afterAutospacing="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Ator: </w:t>
      </w:r>
      <w:r>
        <w:rPr>
          <w:rFonts w:ascii="Arial" w:hAnsi="Arial"/>
          <w:bCs/>
          <w:color w:val="000000"/>
        </w:rPr>
        <w:t xml:space="preserve">Usuário administrador, usuário </w:t>
      </w:r>
      <w:r w:rsidR="002865D1">
        <w:rPr>
          <w:rFonts w:ascii="Arial" w:hAnsi="Arial"/>
          <w:bCs/>
          <w:color w:val="000000"/>
        </w:rPr>
        <w:t>pessoa, usuário ONG</w:t>
      </w:r>
      <w:r>
        <w:rPr>
          <w:rFonts w:ascii="Arial" w:hAnsi="Arial"/>
          <w:bCs/>
          <w:color w:val="000000"/>
        </w:rPr>
        <w:t>.</w:t>
      </w:r>
    </w:p>
    <w:p w:rsidR="007C6C6C" w:rsidRPr="007C6C6C" w:rsidRDefault="002512A9" w:rsidP="007C6C6C">
      <w:pPr>
        <w:rPr>
          <w:rFonts w:ascii="Arial" w:hAnsi="Arial"/>
        </w:rPr>
      </w:pPr>
      <w:r w:rsidRPr="002A6658">
        <w:rPr>
          <w:rFonts w:ascii="Arial" w:hAnsi="Arial"/>
          <w:b/>
          <w:bCs/>
          <w:color w:val="000000"/>
        </w:rPr>
        <w:t>Descrição</w:t>
      </w:r>
      <w:r w:rsidRPr="002A6658">
        <w:rPr>
          <w:rFonts w:ascii="Arial" w:hAnsi="Arial"/>
          <w:color w:val="000000"/>
        </w:rPr>
        <w:t>:</w:t>
      </w:r>
      <w:r w:rsidRPr="007C6C6C">
        <w:rPr>
          <w:rFonts w:ascii="Arial" w:hAnsi="Arial"/>
          <w:color w:val="000000"/>
        </w:rPr>
        <w:t xml:space="preserve"> </w:t>
      </w:r>
      <w:r w:rsidR="007C6C6C" w:rsidRPr="007C6C6C">
        <w:rPr>
          <w:rFonts w:ascii="Arial" w:hAnsi="Arial"/>
        </w:rPr>
        <w:t>Este requi</w:t>
      </w:r>
      <w:r w:rsidR="007C6C6C">
        <w:rPr>
          <w:rFonts w:ascii="Arial" w:hAnsi="Arial"/>
        </w:rPr>
        <w:t>sito funcional começa quando o a</w:t>
      </w:r>
      <w:r w:rsidR="007C6C6C" w:rsidRPr="007C6C6C">
        <w:rPr>
          <w:rFonts w:ascii="Arial" w:hAnsi="Arial"/>
        </w:rPr>
        <w:t>tor deseja executar algum módulo do sistema. Primeiramente o usuário vai tentar utilizar um módulo do sistema, requisitando alguma funcionalidade, então o sistema pode permitir ou não a execução da funcionalidade requisitada pelo usuário dependendo do perfil em que ele entrou no sistema.</w:t>
      </w:r>
    </w:p>
    <w:p w:rsidR="002512A9" w:rsidRPr="007C6C6C" w:rsidRDefault="007C6C6C" w:rsidP="005A3D02">
      <w:pPr>
        <w:pStyle w:val="PargrafodaLista"/>
        <w:numPr>
          <w:ilvl w:val="0"/>
          <w:numId w:val="15"/>
        </w:numPr>
        <w:spacing w:before="0" w:after="200" w:line="276" w:lineRule="auto"/>
        <w:jc w:val="left"/>
        <w:rPr>
          <w:rFonts w:ascii="Arial" w:hAnsi="Arial"/>
        </w:rPr>
      </w:pPr>
      <w:r w:rsidRPr="007C6C6C">
        <w:rPr>
          <w:rFonts w:ascii="Arial" w:hAnsi="Arial"/>
        </w:rPr>
        <w:lastRenderedPageBreak/>
        <w:t>O sistema exibe uma mensagem de sucesso ou fracasso, dependendo da permissão que o perfil do usuário possui no sistema.</w:t>
      </w:r>
    </w:p>
    <w:p w:rsidR="002512A9" w:rsidRPr="002512A9" w:rsidRDefault="002512A9" w:rsidP="002512A9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2512A9" w:rsidRPr="002A6658" w:rsidTr="009B5D87">
        <w:trPr>
          <w:trHeight w:val="806"/>
        </w:trPr>
        <w:tc>
          <w:tcPr>
            <w:tcW w:w="1976" w:type="dxa"/>
          </w:tcPr>
          <w:p w:rsidR="002512A9" w:rsidRPr="002A6658" w:rsidRDefault="002512A9" w:rsidP="009B5D8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65" w:type="dxa"/>
          </w:tcPr>
          <w:p w:rsidR="002512A9" w:rsidRPr="002A6658" w:rsidRDefault="002512A9" w:rsidP="009B5D8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2512A9" w:rsidRPr="002A6658" w:rsidRDefault="002512A9" w:rsidP="009B5D8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2512A9" w:rsidRPr="002A6658" w:rsidRDefault="002512A9" w:rsidP="009B5D8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2512A9" w:rsidRPr="002A6658" w:rsidRDefault="002512A9" w:rsidP="009B5D8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2512A9" w:rsidRPr="002A6658" w:rsidRDefault="002512A9" w:rsidP="009B5D8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2512A9" w:rsidRPr="002A6658" w:rsidRDefault="002512A9" w:rsidP="009B5D8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</w:tbl>
    <w:p w:rsidR="00924458" w:rsidRPr="003F4162" w:rsidRDefault="00924458" w:rsidP="005A3D02">
      <w:pPr>
        <w:pStyle w:val="Requisito"/>
        <w:numPr>
          <w:ilvl w:val="0"/>
          <w:numId w:val="6"/>
        </w:numPr>
        <w:rPr>
          <w:szCs w:val="24"/>
        </w:rPr>
      </w:pPr>
      <w:bookmarkStart w:id="60" w:name="_Toc435000439"/>
      <w:r>
        <w:rPr>
          <w:szCs w:val="24"/>
        </w:rPr>
        <w:t>Recuperar senha de u</w:t>
      </w:r>
      <w:r w:rsidRPr="003F4162">
        <w:rPr>
          <w:szCs w:val="24"/>
        </w:rPr>
        <w:t>suário</w:t>
      </w:r>
      <w:bookmarkEnd w:id="60"/>
    </w:p>
    <w:p w:rsidR="00935BAD" w:rsidRPr="00935BAD" w:rsidRDefault="00935BAD" w:rsidP="00924458">
      <w:pPr>
        <w:pStyle w:val="NormalWeb"/>
        <w:spacing w:before="0" w:beforeAutospacing="0" w:after="0" w:afterAutospacing="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Ator: </w:t>
      </w:r>
      <w:r>
        <w:rPr>
          <w:rFonts w:ascii="Arial" w:hAnsi="Arial"/>
          <w:bCs/>
          <w:color w:val="000000"/>
        </w:rPr>
        <w:t xml:space="preserve">Usuário administrador, usuário </w:t>
      </w:r>
      <w:r w:rsidR="00662CC3">
        <w:rPr>
          <w:rFonts w:ascii="Arial" w:hAnsi="Arial"/>
          <w:bCs/>
          <w:color w:val="000000"/>
        </w:rPr>
        <w:t>pessoa, usuário ONG</w:t>
      </w:r>
      <w:r>
        <w:rPr>
          <w:rFonts w:ascii="Arial" w:hAnsi="Arial"/>
          <w:bCs/>
          <w:color w:val="000000"/>
        </w:rPr>
        <w:t xml:space="preserve">. </w:t>
      </w:r>
    </w:p>
    <w:p w:rsidR="00935BAD" w:rsidRPr="00D657C7" w:rsidRDefault="00924458" w:rsidP="00935BAD">
      <w:pPr>
        <w:rPr>
          <w:rFonts w:ascii="Arial" w:hAnsi="Arial"/>
        </w:rPr>
      </w:pPr>
      <w:r w:rsidRPr="003F4162">
        <w:rPr>
          <w:rFonts w:ascii="Arial" w:hAnsi="Arial"/>
          <w:b/>
          <w:bCs/>
          <w:color w:val="000000"/>
        </w:rPr>
        <w:t>Descrição</w:t>
      </w:r>
      <w:r w:rsidRPr="003F4162">
        <w:rPr>
          <w:rFonts w:ascii="Arial" w:hAnsi="Arial"/>
          <w:color w:val="000000"/>
        </w:rPr>
        <w:t>:</w:t>
      </w:r>
      <w:r w:rsidRPr="00935BAD">
        <w:rPr>
          <w:rFonts w:ascii="Arial" w:hAnsi="Arial"/>
          <w:color w:val="000000"/>
        </w:rPr>
        <w:t xml:space="preserve"> </w:t>
      </w:r>
      <w:r w:rsidR="00935BAD" w:rsidRPr="00935BAD">
        <w:rPr>
          <w:rFonts w:ascii="Arial" w:hAnsi="Arial"/>
        </w:rPr>
        <w:t>Este requi</w:t>
      </w:r>
      <w:r w:rsidR="00D657C7">
        <w:rPr>
          <w:rFonts w:ascii="Arial" w:hAnsi="Arial"/>
        </w:rPr>
        <w:t>sito funcional começa quando o a</w:t>
      </w:r>
      <w:r w:rsidR="00935BAD" w:rsidRPr="00935BAD">
        <w:rPr>
          <w:rFonts w:ascii="Arial" w:hAnsi="Arial"/>
        </w:rPr>
        <w:t xml:space="preserve">tor deseja recuperar sua senha cadastrada no sistema. Primeiramente o usuário deve </w:t>
      </w:r>
      <w:r w:rsidR="00D657C7">
        <w:rPr>
          <w:rFonts w:ascii="Arial" w:hAnsi="Arial"/>
        </w:rPr>
        <w:t xml:space="preserve">entrar com o seu ID e </w:t>
      </w:r>
      <w:r w:rsidR="00935BAD" w:rsidRPr="00935BAD">
        <w:rPr>
          <w:rFonts w:ascii="Arial" w:hAnsi="Arial"/>
        </w:rPr>
        <w:t>estar cadastrado no sistema, então ao requisitar essa funcionalidade, um email com a nova senha será enviado</w:t>
      </w:r>
      <w:r w:rsidR="00817686">
        <w:rPr>
          <w:rFonts w:ascii="Arial" w:hAnsi="Arial"/>
        </w:rPr>
        <w:t xml:space="preserve"> para o usuário</w:t>
      </w:r>
      <w:r w:rsidR="00935BAD" w:rsidRPr="00935BAD">
        <w:rPr>
          <w:rFonts w:ascii="Arial" w:hAnsi="Arial"/>
        </w:rPr>
        <w:t>.</w:t>
      </w:r>
    </w:p>
    <w:p w:rsidR="00924458" w:rsidRPr="00D657C7" w:rsidRDefault="00D657C7" w:rsidP="005A3D02">
      <w:pPr>
        <w:pStyle w:val="PargrafodaLista"/>
        <w:numPr>
          <w:ilvl w:val="0"/>
          <w:numId w:val="15"/>
        </w:numPr>
        <w:spacing w:before="0" w:after="200" w:line="276" w:lineRule="auto"/>
        <w:jc w:val="left"/>
        <w:rPr>
          <w:rFonts w:ascii="Arial" w:hAnsi="Arial"/>
        </w:rPr>
      </w:pPr>
      <w:r w:rsidRPr="00D657C7">
        <w:rPr>
          <w:rFonts w:ascii="Arial" w:hAnsi="Arial"/>
        </w:rPr>
        <w:t>O sistema exibe uma mensagem de sucesso ou fracasso, caso consiga ou não enviar a senha para o email cadastrado no [RF01].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924458" w:rsidRPr="003F4162" w:rsidTr="00C70903">
        <w:trPr>
          <w:trHeight w:val="806"/>
        </w:trPr>
        <w:tc>
          <w:tcPr>
            <w:tcW w:w="1976" w:type="dxa"/>
          </w:tcPr>
          <w:p w:rsidR="00924458" w:rsidRPr="003F4162" w:rsidRDefault="00924458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3F4162">
              <w:rPr>
                <w:rFonts w:ascii="Arial" w:hAnsi="Arial"/>
                <w:b/>
                <w:szCs w:val="24"/>
              </w:rPr>
              <w:t>Prioridade</w:t>
            </w:r>
            <w:r w:rsidRPr="003F4162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65" w:type="dxa"/>
          </w:tcPr>
          <w:p w:rsidR="00924458" w:rsidRPr="003F4162" w:rsidRDefault="00924458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3F4162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8" w:type="dxa"/>
          </w:tcPr>
          <w:p w:rsidR="00924458" w:rsidRPr="003F4162" w:rsidRDefault="00924458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3F4162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924458" w:rsidRPr="003F4162" w:rsidRDefault="00924458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3F4162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9" w:type="dxa"/>
          </w:tcPr>
          <w:p w:rsidR="00924458" w:rsidRPr="003F4162" w:rsidRDefault="00924458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3F4162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924458" w:rsidRPr="003F4162" w:rsidRDefault="00924458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3F4162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924458" w:rsidRPr="003F4162" w:rsidRDefault="00924458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3F4162">
              <w:rPr>
                <w:rFonts w:ascii="Arial" w:hAnsi="Arial"/>
                <w:szCs w:val="24"/>
              </w:rPr>
              <w:t>Desejável</w:t>
            </w:r>
          </w:p>
        </w:tc>
      </w:tr>
    </w:tbl>
    <w:p w:rsidR="00924458" w:rsidRPr="002A6658" w:rsidRDefault="00924458" w:rsidP="00531475">
      <w:pPr>
        <w:pStyle w:val="Corpodetexto"/>
        <w:rPr>
          <w:rFonts w:ascii="Arial" w:hAnsi="Arial"/>
          <w:i w:val="0"/>
          <w:szCs w:val="24"/>
        </w:rPr>
      </w:pPr>
    </w:p>
    <w:p w:rsidR="00E26588" w:rsidRPr="0075760A" w:rsidRDefault="00AA1855" w:rsidP="00E26588">
      <w:pPr>
        <w:pStyle w:val="Ttulo2"/>
        <w:rPr>
          <w:szCs w:val="28"/>
        </w:rPr>
      </w:pPr>
      <w:bookmarkStart w:id="61" w:name="_Toc435000440"/>
      <w:r>
        <w:rPr>
          <w:szCs w:val="28"/>
        </w:rPr>
        <w:t xml:space="preserve">Controle de </w:t>
      </w:r>
      <w:r w:rsidR="00AA4F12">
        <w:rPr>
          <w:szCs w:val="28"/>
        </w:rPr>
        <w:t>animais</w:t>
      </w:r>
      <w:bookmarkEnd w:id="61"/>
    </w:p>
    <w:p w:rsidR="00E26588" w:rsidRPr="002A6658" w:rsidRDefault="00E26588" w:rsidP="00E26588">
      <w:pPr>
        <w:pStyle w:val="Corpodetexto"/>
        <w:rPr>
          <w:rFonts w:ascii="Arial" w:hAnsi="Arial"/>
          <w:i w:val="0"/>
          <w:szCs w:val="24"/>
        </w:rPr>
      </w:pPr>
    </w:p>
    <w:p w:rsidR="00E26588" w:rsidRPr="002A6658" w:rsidRDefault="005804B1" w:rsidP="005A3D02">
      <w:pPr>
        <w:pStyle w:val="Requisito"/>
        <w:numPr>
          <w:ilvl w:val="0"/>
          <w:numId w:val="6"/>
        </w:numPr>
        <w:rPr>
          <w:szCs w:val="24"/>
        </w:rPr>
      </w:pPr>
      <w:bookmarkStart w:id="62" w:name="_Toc435000441"/>
      <w:r>
        <w:rPr>
          <w:szCs w:val="24"/>
        </w:rPr>
        <w:t xml:space="preserve">Inserir </w:t>
      </w:r>
      <w:r w:rsidR="009C0B35">
        <w:rPr>
          <w:szCs w:val="24"/>
        </w:rPr>
        <w:t>animal</w:t>
      </w:r>
      <w:bookmarkEnd w:id="62"/>
    </w:p>
    <w:p w:rsidR="00012A78" w:rsidRPr="00012A78" w:rsidRDefault="00012A78" w:rsidP="00B04307">
      <w:pPr>
        <w:pStyle w:val="NormalWeb"/>
        <w:spacing w:before="0" w:beforeAutospacing="0" w:after="0" w:afterAutospacing="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Ator: </w:t>
      </w:r>
      <w:r>
        <w:rPr>
          <w:rFonts w:ascii="Arial" w:hAnsi="Arial"/>
          <w:bCs/>
          <w:color w:val="000000"/>
        </w:rPr>
        <w:t>Usuário administrador</w:t>
      </w:r>
      <w:r w:rsidR="00AA4F12">
        <w:rPr>
          <w:rFonts w:ascii="Arial" w:hAnsi="Arial"/>
          <w:bCs/>
          <w:color w:val="000000"/>
        </w:rPr>
        <w:t>, usuário pessoa, usuário ONG</w:t>
      </w:r>
      <w:r>
        <w:rPr>
          <w:rFonts w:ascii="Arial" w:hAnsi="Arial"/>
          <w:bCs/>
          <w:color w:val="000000"/>
        </w:rPr>
        <w:t>.</w:t>
      </w:r>
    </w:p>
    <w:p w:rsidR="005804B1" w:rsidRDefault="00E26588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 w:rsidRPr="002A6658">
        <w:rPr>
          <w:rFonts w:ascii="Arial" w:hAnsi="Arial"/>
          <w:b/>
          <w:bCs/>
          <w:color w:val="000000"/>
        </w:rPr>
        <w:t>Descrição</w:t>
      </w:r>
      <w:r w:rsidRPr="002A6658">
        <w:rPr>
          <w:rFonts w:ascii="Arial" w:hAnsi="Arial"/>
          <w:color w:val="000000"/>
        </w:rPr>
        <w:t xml:space="preserve">: </w:t>
      </w:r>
      <w:r w:rsidR="00012A78">
        <w:rPr>
          <w:rFonts w:ascii="Arial" w:hAnsi="Arial"/>
          <w:color w:val="000000"/>
        </w:rPr>
        <w:t xml:space="preserve">Esse requisito funcional começa quando o ator, já logado no sistema, deseja inserir um novo </w:t>
      </w:r>
      <w:r w:rsidR="00AA4F12">
        <w:rPr>
          <w:rFonts w:ascii="Arial" w:hAnsi="Arial"/>
          <w:color w:val="000000"/>
        </w:rPr>
        <w:t>animal</w:t>
      </w:r>
      <w:r w:rsidR="00012A78">
        <w:rPr>
          <w:rFonts w:ascii="Arial" w:hAnsi="Arial"/>
          <w:color w:val="000000"/>
        </w:rPr>
        <w:t xml:space="preserve"> no sistema. Os dados serão solicitados a partir da tabela </w:t>
      </w:r>
      <w:r w:rsidR="00AA4F12">
        <w:rPr>
          <w:rFonts w:ascii="Arial" w:hAnsi="Arial"/>
          <w:color w:val="000000"/>
        </w:rPr>
        <w:t>4</w:t>
      </w:r>
      <w:r w:rsidR="00012A78">
        <w:rPr>
          <w:rFonts w:ascii="Arial" w:hAnsi="Arial"/>
          <w:color w:val="000000"/>
        </w:rPr>
        <w:t xml:space="preserve"> - Inserção de </w:t>
      </w:r>
      <w:r w:rsidR="00AA4F12">
        <w:rPr>
          <w:rFonts w:ascii="Arial" w:hAnsi="Arial"/>
          <w:color w:val="000000"/>
        </w:rPr>
        <w:t>animais</w:t>
      </w:r>
      <w:r w:rsidR="00012A78">
        <w:rPr>
          <w:rFonts w:ascii="Arial" w:hAnsi="Arial"/>
          <w:color w:val="000000"/>
        </w:rPr>
        <w:t>.</w:t>
      </w:r>
    </w:p>
    <w:p w:rsidR="00012A78" w:rsidRDefault="00012A78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p w:rsidR="004A2E08" w:rsidRDefault="004A2E08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tbl>
      <w:tblPr>
        <w:tblStyle w:val="Tabelacomgrade"/>
        <w:tblW w:w="9356" w:type="dxa"/>
        <w:tblLook w:val="04A0"/>
      </w:tblPr>
      <w:tblGrid>
        <w:gridCol w:w="4678"/>
        <w:gridCol w:w="4678"/>
      </w:tblGrid>
      <w:tr w:rsidR="00012A78" w:rsidTr="00CA7C3A">
        <w:tc>
          <w:tcPr>
            <w:tcW w:w="4605" w:type="dxa"/>
          </w:tcPr>
          <w:p w:rsidR="00012A78" w:rsidRPr="00012A78" w:rsidRDefault="00200317" w:rsidP="00012A7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Nome do c</w:t>
            </w:r>
            <w:r w:rsidR="00012A78" w:rsidRPr="00012A78">
              <w:rPr>
                <w:rFonts w:ascii="Arial" w:hAnsi="Arial"/>
                <w:b/>
                <w:color w:val="000000"/>
              </w:rPr>
              <w:t>ampo</w:t>
            </w:r>
          </w:p>
        </w:tc>
        <w:tc>
          <w:tcPr>
            <w:tcW w:w="4605" w:type="dxa"/>
          </w:tcPr>
          <w:p w:rsidR="00012A78" w:rsidRPr="00012A78" w:rsidRDefault="00012A78" w:rsidP="00012A7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b/>
                <w:color w:val="000000"/>
              </w:rPr>
            </w:pPr>
            <w:r w:rsidRPr="00012A78">
              <w:rPr>
                <w:rFonts w:ascii="Arial" w:hAnsi="Arial"/>
                <w:b/>
                <w:color w:val="000000"/>
              </w:rPr>
              <w:t>Descrição</w:t>
            </w:r>
            <w:r w:rsidR="00200317">
              <w:rPr>
                <w:rFonts w:ascii="Arial" w:hAnsi="Arial"/>
                <w:b/>
                <w:color w:val="000000"/>
              </w:rPr>
              <w:t xml:space="preserve"> do campo</w:t>
            </w:r>
          </w:p>
        </w:tc>
      </w:tr>
      <w:tr w:rsidR="00012A78" w:rsidTr="00CA7C3A">
        <w:tc>
          <w:tcPr>
            <w:tcW w:w="4605" w:type="dxa"/>
          </w:tcPr>
          <w:p w:rsidR="00012A78" w:rsidRDefault="00012A78" w:rsidP="00AA4F1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#Código d</w:t>
            </w:r>
            <w:r w:rsidR="008A02DE">
              <w:rPr>
                <w:rFonts w:ascii="Arial" w:hAnsi="Arial"/>
                <w:color w:val="000000"/>
              </w:rPr>
              <w:t xml:space="preserve">o </w:t>
            </w:r>
            <w:r w:rsidR="00AA4F12">
              <w:rPr>
                <w:rFonts w:ascii="Arial" w:hAnsi="Arial"/>
                <w:color w:val="000000"/>
              </w:rPr>
              <w:t>animal</w:t>
            </w:r>
          </w:p>
        </w:tc>
        <w:tc>
          <w:tcPr>
            <w:tcW w:w="4605" w:type="dxa"/>
          </w:tcPr>
          <w:p w:rsidR="00012A78" w:rsidRDefault="00012A78" w:rsidP="00B0430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Campo de texto onde o </w:t>
            </w:r>
            <w:r w:rsidR="00AA4F12">
              <w:rPr>
                <w:rFonts w:ascii="Arial" w:hAnsi="Arial"/>
                <w:color w:val="000000"/>
              </w:rPr>
              <w:t>sistema</w:t>
            </w:r>
            <w:r>
              <w:rPr>
                <w:rFonts w:ascii="Arial" w:hAnsi="Arial"/>
                <w:color w:val="000000"/>
              </w:rPr>
              <w:t xml:space="preserve"> </w:t>
            </w:r>
            <w:r w:rsidR="00AA4F12">
              <w:rPr>
                <w:rFonts w:ascii="Arial" w:hAnsi="Arial"/>
                <w:color w:val="000000"/>
              </w:rPr>
              <w:t>gera</w:t>
            </w:r>
            <w:r>
              <w:rPr>
                <w:rFonts w:ascii="Arial" w:hAnsi="Arial"/>
                <w:color w:val="000000"/>
              </w:rPr>
              <w:t xml:space="preserve"> um código único para aquele </w:t>
            </w:r>
            <w:r w:rsidR="00AA4F12">
              <w:rPr>
                <w:rFonts w:ascii="Arial" w:hAnsi="Arial"/>
                <w:color w:val="000000"/>
              </w:rPr>
              <w:t>animal</w:t>
            </w:r>
            <w:r>
              <w:rPr>
                <w:rFonts w:ascii="Arial" w:hAnsi="Arial"/>
                <w:color w:val="000000"/>
              </w:rPr>
              <w:t>.</w:t>
            </w:r>
          </w:p>
          <w:p w:rsidR="008A02DE" w:rsidRDefault="008A02DE" w:rsidP="005A3D0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O sistema deve verificar se não existe um </w:t>
            </w:r>
            <w:r w:rsidR="00AA4F12">
              <w:rPr>
                <w:rFonts w:ascii="Arial" w:hAnsi="Arial"/>
                <w:color w:val="000000"/>
              </w:rPr>
              <w:t>animal</w:t>
            </w:r>
            <w:r>
              <w:rPr>
                <w:rFonts w:ascii="Arial" w:hAnsi="Arial"/>
                <w:color w:val="000000"/>
              </w:rPr>
              <w:t xml:space="preserve"> já cadastrado com esse código.</w:t>
            </w:r>
          </w:p>
          <w:p w:rsidR="008A02DE" w:rsidRDefault="008A02DE" w:rsidP="005A3D0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Se caso já estiver, mostrar uma mensagem de fracasso.</w:t>
            </w:r>
          </w:p>
        </w:tc>
      </w:tr>
      <w:tr w:rsidR="00012A78" w:rsidTr="00CA7C3A">
        <w:tc>
          <w:tcPr>
            <w:tcW w:w="4605" w:type="dxa"/>
          </w:tcPr>
          <w:p w:rsidR="00012A78" w:rsidRDefault="00F47B60" w:rsidP="00B0430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%</w:t>
            </w:r>
            <w:r w:rsidR="00AA4F12">
              <w:rPr>
                <w:rFonts w:ascii="Arial" w:hAnsi="Arial"/>
                <w:color w:val="000000"/>
              </w:rPr>
              <w:t>Nome</w:t>
            </w:r>
          </w:p>
        </w:tc>
        <w:tc>
          <w:tcPr>
            <w:tcW w:w="4605" w:type="dxa"/>
          </w:tcPr>
          <w:p w:rsidR="00012A78" w:rsidRDefault="008A02DE" w:rsidP="00AA4F1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Campo de texto onde o ator insere </w:t>
            </w:r>
            <w:r w:rsidR="00AA4F12">
              <w:rPr>
                <w:rFonts w:ascii="Arial" w:hAnsi="Arial"/>
                <w:color w:val="000000"/>
              </w:rPr>
              <w:t>o nome do animal</w:t>
            </w:r>
            <w:r>
              <w:rPr>
                <w:rFonts w:ascii="Arial" w:hAnsi="Arial"/>
                <w:color w:val="000000"/>
              </w:rPr>
              <w:t>.</w:t>
            </w:r>
          </w:p>
        </w:tc>
      </w:tr>
      <w:tr w:rsidR="00012A78" w:rsidTr="00CA7C3A">
        <w:tc>
          <w:tcPr>
            <w:tcW w:w="4605" w:type="dxa"/>
          </w:tcPr>
          <w:p w:rsidR="00012A78" w:rsidRDefault="00F47B60" w:rsidP="006C7C7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#</w:t>
            </w:r>
            <w:r w:rsidR="006C7C72">
              <w:rPr>
                <w:rFonts w:ascii="Arial" w:hAnsi="Arial"/>
                <w:color w:val="000000"/>
              </w:rPr>
              <w:t>Espécie</w:t>
            </w:r>
            <w:r>
              <w:rPr>
                <w:rFonts w:ascii="Arial" w:hAnsi="Arial"/>
                <w:color w:val="000000"/>
              </w:rPr>
              <w:t xml:space="preserve"> de animal</w:t>
            </w:r>
          </w:p>
        </w:tc>
        <w:tc>
          <w:tcPr>
            <w:tcW w:w="4605" w:type="dxa"/>
          </w:tcPr>
          <w:p w:rsidR="00012A78" w:rsidRDefault="008A02DE" w:rsidP="00F47B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Campo de texto onde o ator insere </w:t>
            </w:r>
            <w:r w:rsidR="006C7C72">
              <w:rPr>
                <w:rFonts w:ascii="Arial" w:hAnsi="Arial"/>
                <w:color w:val="000000"/>
              </w:rPr>
              <w:t>a espécie</w:t>
            </w:r>
            <w:r w:rsidR="009E2D0D">
              <w:rPr>
                <w:rFonts w:ascii="Arial" w:hAnsi="Arial"/>
                <w:color w:val="000000"/>
              </w:rPr>
              <w:t xml:space="preserve"> do</w:t>
            </w:r>
            <w:r w:rsidR="00F47B60">
              <w:rPr>
                <w:rFonts w:ascii="Arial" w:hAnsi="Arial"/>
                <w:color w:val="000000"/>
              </w:rPr>
              <w:t xml:space="preserve"> animal</w:t>
            </w:r>
            <w:r>
              <w:rPr>
                <w:rFonts w:ascii="Arial" w:hAnsi="Arial"/>
                <w:color w:val="000000"/>
              </w:rPr>
              <w:t>.</w:t>
            </w:r>
          </w:p>
          <w:p w:rsidR="00F47B60" w:rsidRDefault="00F47B60" w:rsidP="00F47B6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Lista de atributos fechados.</w:t>
            </w:r>
          </w:p>
        </w:tc>
      </w:tr>
      <w:tr w:rsidR="00F47B60" w:rsidTr="00CA7C3A">
        <w:tc>
          <w:tcPr>
            <w:tcW w:w="4605" w:type="dxa"/>
          </w:tcPr>
          <w:p w:rsidR="00F47B60" w:rsidRDefault="00F47B60" w:rsidP="00B0430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%Foto</w:t>
            </w:r>
          </w:p>
        </w:tc>
        <w:tc>
          <w:tcPr>
            <w:tcW w:w="4605" w:type="dxa"/>
          </w:tcPr>
          <w:p w:rsidR="00F47B60" w:rsidRDefault="00C27A32" w:rsidP="003C3C7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Campo onde o ator pode carregar uma</w:t>
            </w:r>
            <w:r w:rsidR="003C3C74">
              <w:rPr>
                <w:rFonts w:ascii="Arial" w:hAnsi="Arial"/>
                <w:color w:val="000000"/>
              </w:rPr>
              <w:t xml:space="preserve"> </w:t>
            </w:r>
            <w:r w:rsidR="003C3C74">
              <w:rPr>
                <w:rFonts w:ascii="Arial" w:hAnsi="Arial"/>
                <w:color w:val="000000"/>
              </w:rPr>
              <w:lastRenderedPageBreak/>
              <w:t xml:space="preserve">ou </w:t>
            </w:r>
            <w:r>
              <w:rPr>
                <w:rFonts w:ascii="Arial" w:hAnsi="Arial"/>
                <w:color w:val="000000"/>
              </w:rPr>
              <w:t xml:space="preserve">mais </w:t>
            </w:r>
            <w:r w:rsidR="003C3C74">
              <w:rPr>
                <w:rFonts w:ascii="Arial" w:hAnsi="Arial"/>
                <w:color w:val="000000"/>
              </w:rPr>
              <w:t xml:space="preserve">fotos </w:t>
            </w:r>
            <w:r>
              <w:rPr>
                <w:rFonts w:ascii="Arial" w:hAnsi="Arial"/>
                <w:color w:val="000000"/>
              </w:rPr>
              <w:t>de seu animal</w:t>
            </w:r>
          </w:p>
        </w:tc>
      </w:tr>
    </w:tbl>
    <w:p w:rsidR="0088757F" w:rsidRDefault="007D328E" w:rsidP="0088757F">
      <w:pPr>
        <w:pStyle w:val="NormalWeb"/>
        <w:spacing w:before="0" w:beforeAutospacing="0" w:after="0" w:afterAutospacing="0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4</w:t>
      </w:r>
      <w:r w:rsidR="0088757F">
        <w:rPr>
          <w:rFonts w:ascii="Arial" w:hAnsi="Arial"/>
          <w:color w:val="000000"/>
        </w:rPr>
        <w:t xml:space="preserve"> - Inserção de </w:t>
      </w:r>
      <w:r>
        <w:rPr>
          <w:rFonts w:ascii="Arial" w:hAnsi="Arial"/>
          <w:color w:val="000000"/>
        </w:rPr>
        <w:t>animais.</w:t>
      </w:r>
    </w:p>
    <w:p w:rsidR="00C70903" w:rsidRDefault="00C70903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p w:rsidR="00012A78" w:rsidRDefault="008A02DE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# - atributos de preenchimento obrigatório.</w:t>
      </w:r>
    </w:p>
    <w:p w:rsidR="008A02DE" w:rsidRDefault="008A02DE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% - atributos de preenchimento opcional.</w:t>
      </w:r>
    </w:p>
    <w:p w:rsidR="00AC732C" w:rsidRPr="004A2E08" w:rsidRDefault="005804B1" w:rsidP="00B04307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2B46C7" w:rsidRPr="002A6658" w:rsidTr="00CF1C19">
        <w:trPr>
          <w:trHeight w:val="806"/>
        </w:trPr>
        <w:tc>
          <w:tcPr>
            <w:tcW w:w="1976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65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2B46C7" w:rsidRPr="002A6658" w:rsidRDefault="002B46C7" w:rsidP="00B04307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2B46C7" w:rsidRPr="002A6658" w:rsidRDefault="002B46C7" w:rsidP="00B04307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</w:tbl>
    <w:p w:rsidR="002B46C7" w:rsidRDefault="002B46C7" w:rsidP="00E26588">
      <w:pPr>
        <w:pStyle w:val="NormalWeb"/>
        <w:spacing w:before="0" w:beforeAutospacing="0" w:after="0" w:afterAutospacing="0"/>
        <w:rPr>
          <w:rFonts w:ascii="Arial" w:hAnsi="Arial"/>
          <w:sz w:val="22"/>
        </w:rPr>
      </w:pPr>
    </w:p>
    <w:p w:rsidR="008C2A3B" w:rsidRPr="002A6658" w:rsidRDefault="008C2A3B" w:rsidP="005A3D02">
      <w:pPr>
        <w:pStyle w:val="Requisito"/>
        <w:numPr>
          <w:ilvl w:val="0"/>
          <w:numId w:val="6"/>
        </w:numPr>
        <w:rPr>
          <w:szCs w:val="24"/>
        </w:rPr>
      </w:pPr>
      <w:bookmarkStart w:id="63" w:name="_Toc435000442"/>
      <w:r>
        <w:rPr>
          <w:szCs w:val="24"/>
        </w:rPr>
        <w:t xml:space="preserve">Alterar </w:t>
      </w:r>
      <w:r w:rsidR="009E2D0D">
        <w:rPr>
          <w:szCs w:val="24"/>
        </w:rPr>
        <w:t>animal</w:t>
      </w:r>
      <w:bookmarkEnd w:id="63"/>
    </w:p>
    <w:p w:rsidR="00AC732C" w:rsidRPr="00AC732C" w:rsidRDefault="00AC732C" w:rsidP="008C2A3B">
      <w:pPr>
        <w:pStyle w:val="NormalWeb"/>
        <w:spacing w:before="0" w:beforeAutospacing="0" w:after="0" w:afterAutospacing="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Ator: </w:t>
      </w:r>
      <w:r>
        <w:rPr>
          <w:rFonts w:ascii="Arial" w:hAnsi="Arial"/>
          <w:bCs/>
          <w:color w:val="000000"/>
        </w:rPr>
        <w:t>Usuário administrador</w:t>
      </w:r>
      <w:r w:rsidR="009E2D0D">
        <w:rPr>
          <w:rFonts w:ascii="Arial" w:hAnsi="Arial"/>
          <w:bCs/>
          <w:color w:val="000000"/>
        </w:rPr>
        <w:t>, usuário pessoa, usuário ONG</w:t>
      </w:r>
      <w:r>
        <w:rPr>
          <w:rFonts w:ascii="Arial" w:hAnsi="Arial"/>
          <w:bCs/>
          <w:color w:val="000000"/>
        </w:rPr>
        <w:t>.</w:t>
      </w:r>
    </w:p>
    <w:p w:rsidR="002D7F5C" w:rsidRDefault="008C2A3B" w:rsidP="008C2A3B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 w:rsidRPr="002A6658">
        <w:rPr>
          <w:rFonts w:ascii="Arial" w:hAnsi="Arial"/>
          <w:b/>
          <w:bCs/>
          <w:color w:val="000000"/>
        </w:rPr>
        <w:t>Descrição</w:t>
      </w:r>
      <w:r w:rsidRPr="002A6658">
        <w:rPr>
          <w:rFonts w:ascii="Arial" w:hAnsi="Arial"/>
          <w:color w:val="000000"/>
        </w:rPr>
        <w:t xml:space="preserve">: </w:t>
      </w:r>
      <w:r w:rsidR="00AC732C">
        <w:rPr>
          <w:rFonts w:ascii="Arial" w:hAnsi="Arial"/>
          <w:color w:val="000000"/>
        </w:rPr>
        <w:t xml:space="preserve">Esse requisito funcional começa quando o ator deseja alterar os dados de um </w:t>
      </w:r>
      <w:r w:rsidR="0053118A">
        <w:rPr>
          <w:rFonts w:ascii="Arial" w:hAnsi="Arial"/>
          <w:color w:val="000000"/>
        </w:rPr>
        <w:t>animal</w:t>
      </w:r>
      <w:r>
        <w:rPr>
          <w:rFonts w:ascii="Arial" w:hAnsi="Arial"/>
          <w:color w:val="000000"/>
        </w:rPr>
        <w:t xml:space="preserve">, após </w:t>
      </w:r>
      <w:r w:rsidR="00AC732C">
        <w:rPr>
          <w:rFonts w:ascii="Arial" w:hAnsi="Arial"/>
          <w:color w:val="000000"/>
        </w:rPr>
        <w:t>o sistema l</w:t>
      </w:r>
      <w:r w:rsidR="00AB0FF3">
        <w:rPr>
          <w:rFonts w:ascii="Arial" w:hAnsi="Arial"/>
          <w:color w:val="000000"/>
        </w:rPr>
        <w:t xml:space="preserve">istar os </w:t>
      </w:r>
      <w:r w:rsidR="0053118A">
        <w:rPr>
          <w:rFonts w:ascii="Arial" w:hAnsi="Arial"/>
          <w:color w:val="000000"/>
        </w:rPr>
        <w:t>animais</w:t>
      </w:r>
      <w:r w:rsidR="00AB0FF3">
        <w:rPr>
          <w:rFonts w:ascii="Arial" w:hAnsi="Arial"/>
          <w:color w:val="000000"/>
        </w:rPr>
        <w:t xml:space="preserve"> através do [RF12</w:t>
      </w:r>
      <w:r w:rsidR="00AC732C">
        <w:rPr>
          <w:rFonts w:ascii="Arial" w:hAnsi="Arial"/>
          <w:color w:val="000000"/>
        </w:rPr>
        <w:t xml:space="preserve">], ele poderá </w:t>
      </w:r>
      <w:r>
        <w:rPr>
          <w:rFonts w:ascii="Arial" w:hAnsi="Arial"/>
          <w:color w:val="000000"/>
        </w:rPr>
        <w:t xml:space="preserve">visualizar o </w:t>
      </w:r>
      <w:r w:rsidR="0053118A">
        <w:rPr>
          <w:rFonts w:ascii="Arial" w:hAnsi="Arial"/>
          <w:color w:val="000000"/>
        </w:rPr>
        <w:t>animal</w:t>
      </w:r>
      <w:r>
        <w:rPr>
          <w:rFonts w:ascii="Arial" w:hAnsi="Arial"/>
          <w:color w:val="000000"/>
        </w:rPr>
        <w:t xml:space="preserve"> [RF</w:t>
      </w:r>
      <w:r w:rsidR="0088757F">
        <w:rPr>
          <w:rFonts w:ascii="Arial" w:hAnsi="Arial"/>
          <w:color w:val="000000"/>
        </w:rPr>
        <w:t>11</w:t>
      </w:r>
      <w:r>
        <w:rPr>
          <w:rFonts w:ascii="Arial" w:hAnsi="Arial"/>
          <w:color w:val="000000"/>
        </w:rPr>
        <w:t xml:space="preserve">], </w:t>
      </w:r>
      <w:r w:rsidR="00AC732C">
        <w:rPr>
          <w:rFonts w:ascii="Arial" w:hAnsi="Arial"/>
          <w:color w:val="000000"/>
        </w:rPr>
        <w:t xml:space="preserve">assim podendo alterar apenas </w:t>
      </w:r>
      <w:r w:rsidR="0053118A">
        <w:rPr>
          <w:rFonts w:ascii="Arial" w:hAnsi="Arial"/>
          <w:color w:val="000000"/>
        </w:rPr>
        <w:t>os atributos opcionais do animal</w:t>
      </w:r>
      <w:r w:rsidR="002D7F5C">
        <w:rPr>
          <w:rFonts w:ascii="Arial" w:hAnsi="Arial"/>
          <w:color w:val="000000"/>
        </w:rPr>
        <w:t>.</w:t>
      </w:r>
    </w:p>
    <w:p w:rsidR="008C2A3B" w:rsidRPr="002A6658" w:rsidRDefault="008C2A3B" w:rsidP="008C2A3B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 w:rsidRPr="002A6658">
        <w:rPr>
          <w:rFonts w:ascii="Arial" w:hAnsi="Arial"/>
          <w:b/>
          <w:bCs/>
          <w:color w:val="000000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C2A3B" w:rsidRPr="002A6658" w:rsidTr="00C70903">
        <w:trPr>
          <w:trHeight w:val="806"/>
        </w:trPr>
        <w:tc>
          <w:tcPr>
            <w:tcW w:w="1976" w:type="dxa"/>
          </w:tcPr>
          <w:p w:rsidR="008C2A3B" w:rsidRPr="002A6658" w:rsidRDefault="008C2A3B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65" w:type="dxa"/>
          </w:tcPr>
          <w:p w:rsidR="008C2A3B" w:rsidRPr="002A6658" w:rsidRDefault="008C2A3B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8C2A3B" w:rsidRPr="002A6658" w:rsidRDefault="008C2A3B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8C2A3B" w:rsidRPr="002A6658" w:rsidRDefault="008C2A3B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8C2A3B" w:rsidRPr="002A6658" w:rsidRDefault="008C2A3B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8C2A3B" w:rsidRPr="002A6658" w:rsidRDefault="008C2A3B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8C2A3B" w:rsidRPr="002A6658" w:rsidRDefault="008C2A3B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  <w:tr w:rsidR="002D7F5C" w:rsidRPr="002A6658" w:rsidTr="00C70903">
        <w:trPr>
          <w:trHeight w:val="806"/>
        </w:trPr>
        <w:tc>
          <w:tcPr>
            <w:tcW w:w="1976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b/>
                <w:szCs w:val="24"/>
              </w:rPr>
            </w:pPr>
          </w:p>
        </w:tc>
        <w:tc>
          <w:tcPr>
            <w:tcW w:w="465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2168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  <w:tc>
          <w:tcPr>
            <w:tcW w:w="464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2169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  <w:tc>
          <w:tcPr>
            <w:tcW w:w="464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1509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</w:tr>
    </w:tbl>
    <w:p w:rsidR="002D7F5C" w:rsidRPr="002A6658" w:rsidRDefault="002D7F5C" w:rsidP="005A3D02">
      <w:pPr>
        <w:pStyle w:val="Requisito"/>
        <w:numPr>
          <w:ilvl w:val="0"/>
          <w:numId w:val="6"/>
        </w:numPr>
        <w:rPr>
          <w:szCs w:val="24"/>
        </w:rPr>
      </w:pPr>
      <w:bookmarkStart w:id="64" w:name="_Toc435000443"/>
      <w:r>
        <w:rPr>
          <w:szCs w:val="24"/>
        </w:rPr>
        <w:t xml:space="preserve">Remover </w:t>
      </w:r>
      <w:r w:rsidR="004F033A">
        <w:rPr>
          <w:szCs w:val="24"/>
        </w:rPr>
        <w:t>animal</w:t>
      </w:r>
      <w:bookmarkEnd w:id="64"/>
    </w:p>
    <w:p w:rsidR="00AC732C" w:rsidRPr="00AC732C" w:rsidRDefault="00AC732C" w:rsidP="002D7F5C">
      <w:pPr>
        <w:pStyle w:val="NormalWeb"/>
        <w:spacing w:before="0" w:beforeAutospacing="0" w:after="0" w:afterAutospacing="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Ator: </w:t>
      </w:r>
      <w:r w:rsidR="0088757F">
        <w:rPr>
          <w:rFonts w:ascii="Arial" w:hAnsi="Arial"/>
          <w:bCs/>
          <w:color w:val="000000"/>
        </w:rPr>
        <w:t>Usuário administrador</w:t>
      </w:r>
      <w:r w:rsidR="004F033A">
        <w:rPr>
          <w:rFonts w:ascii="Arial" w:hAnsi="Arial"/>
          <w:bCs/>
          <w:color w:val="000000"/>
        </w:rPr>
        <w:t>, usuário pessoa, usuário ONG</w:t>
      </w:r>
      <w:r w:rsidR="0088757F">
        <w:rPr>
          <w:rFonts w:ascii="Arial" w:hAnsi="Arial"/>
          <w:bCs/>
          <w:color w:val="000000"/>
        </w:rPr>
        <w:t>.</w:t>
      </w:r>
    </w:p>
    <w:p w:rsidR="002D7F5C" w:rsidRDefault="002D7F5C" w:rsidP="002D7F5C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 w:rsidRPr="002A6658">
        <w:rPr>
          <w:rFonts w:ascii="Arial" w:hAnsi="Arial"/>
          <w:b/>
          <w:bCs/>
          <w:color w:val="000000"/>
        </w:rPr>
        <w:t>Descrição</w:t>
      </w:r>
      <w:r w:rsidRPr="002A6658">
        <w:rPr>
          <w:rFonts w:ascii="Arial" w:hAnsi="Arial"/>
          <w:color w:val="000000"/>
        </w:rPr>
        <w:t xml:space="preserve">: </w:t>
      </w:r>
      <w:r w:rsidR="0088757F">
        <w:rPr>
          <w:rFonts w:ascii="Arial" w:hAnsi="Arial"/>
          <w:color w:val="000000"/>
        </w:rPr>
        <w:t xml:space="preserve">Esse requisito funcional começa quando o ator </w:t>
      </w:r>
      <w:r>
        <w:rPr>
          <w:rFonts w:ascii="Arial" w:hAnsi="Arial"/>
          <w:color w:val="000000"/>
        </w:rPr>
        <w:t>necessi</w:t>
      </w:r>
      <w:r w:rsidR="0088757F">
        <w:rPr>
          <w:rFonts w:ascii="Arial" w:hAnsi="Arial"/>
          <w:color w:val="000000"/>
        </w:rPr>
        <w:t xml:space="preserve">ta </w:t>
      </w:r>
      <w:r>
        <w:rPr>
          <w:rFonts w:ascii="Arial" w:hAnsi="Arial"/>
          <w:color w:val="000000"/>
        </w:rPr>
        <w:t xml:space="preserve">remover um </w:t>
      </w:r>
      <w:r w:rsidR="00AC1422">
        <w:rPr>
          <w:rFonts w:ascii="Arial" w:hAnsi="Arial"/>
          <w:color w:val="000000"/>
        </w:rPr>
        <w:t>animal registrado em seu perfil</w:t>
      </w:r>
      <w:r w:rsidR="0088757F">
        <w:rPr>
          <w:rFonts w:ascii="Arial" w:hAnsi="Arial"/>
          <w:color w:val="000000"/>
        </w:rPr>
        <w:t>. A</w:t>
      </w:r>
      <w:r>
        <w:rPr>
          <w:rFonts w:ascii="Arial" w:hAnsi="Arial"/>
          <w:color w:val="000000"/>
        </w:rPr>
        <w:t xml:space="preserve">pós </w:t>
      </w:r>
      <w:r w:rsidR="0088757F">
        <w:rPr>
          <w:rFonts w:ascii="Arial" w:hAnsi="Arial"/>
          <w:color w:val="000000"/>
        </w:rPr>
        <w:t>a listagem do</w:t>
      </w:r>
      <w:r w:rsidR="00FB2F46">
        <w:rPr>
          <w:rFonts w:ascii="Arial" w:hAnsi="Arial"/>
          <w:color w:val="000000"/>
        </w:rPr>
        <w:t>s</w:t>
      </w:r>
      <w:r w:rsidR="0088757F">
        <w:rPr>
          <w:rFonts w:ascii="Arial" w:hAnsi="Arial"/>
          <w:color w:val="000000"/>
        </w:rPr>
        <w:t xml:space="preserve"> </w:t>
      </w:r>
      <w:r w:rsidR="00FB2F46">
        <w:rPr>
          <w:rFonts w:ascii="Arial" w:hAnsi="Arial"/>
          <w:color w:val="000000"/>
        </w:rPr>
        <w:t>animais</w:t>
      </w:r>
      <w:r w:rsidR="0088757F">
        <w:rPr>
          <w:rFonts w:ascii="Arial" w:hAnsi="Arial"/>
          <w:color w:val="000000"/>
        </w:rPr>
        <w:t xml:space="preserve"> [RF</w:t>
      </w:r>
      <w:r w:rsidR="00C431F6">
        <w:rPr>
          <w:rFonts w:ascii="Arial" w:hAnsi="Arial"/>
          <w:color w:val="000000"/>
        </w:rPr>
        <w:t>12</w:t>
      </w:r>
      <w:r w:rsidR="0088757F">
        <w:rPr>
          <w:rFonts w:ascii="Arial" w:hAnsi="Arial"/>
          <w:color w:val="000000"/>
        </w:rPr>
        <w:t xml:space="preserve">] e </w:t>
      </w:r>
      <w:r>
        <w:rPr>
          <w:rFonts w:ascii="Arial" w:hAnsi="Arial"/>
          <w:color w:val="000000"/>
        </w:rPr>
        <w:t xml:space="preserve">visualizar o </w:t>
      </w:r>
      <w:r w:rsidR="00FB2F46">
        <w:rPr>
          <w:rFonts w:ascii="Arial" w:hAnsi="Arial"/>
          <w:color w:val="000000"/>
        </w:rPr>
        <w:t>animal</w:t>
      </w:r>
      <w:r>
        <w:rPr>
          <w:rFonts w:ascii="Arial" w:hAnsi="Arial"/>
          <w:color w:val="000000"/>
        </w:rPr>
        <w:t xml:space="preserve"> </w:t>
      </w:r>
      <w:r w:rsidR="0088757F">
        <w:rPr>
          <w:rFonts w:ascii="Arial" w:hAnsi="Arial"/>
          <w:color w:val="000000"/>
        </w:rPr>
        <w:t>através [RF11</w:t>
      </w:r>
      <w:r>
        <w:rPr>
          <w:rFonts w:ascii="Arial" w:hAnsi="Arial"/>
          <w:color w:val="000000"/>
        </w:rPr>
        <w:t xml:space="preserve">], poderá </w:t>
      </w:r>
      <w:r w:rsidR="0088757F">
        <w:rPr>
          <w:rFonts w:ascii="Arial" w:hAnsi="Arial"/>
          <w:color w:val="000000"/>
        </w:rPr>
        <w:t xml:space="preserve">ser removido se: </w:t>
      </w:r>
    </w:p>
    <w:p w:rsidR="0088757F" w:rsidRDefault="0088757F" w:rsidP="005A3D0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Não existir </w:t>
      </w:r>
      <w:r w:rsidR="00E80136">
        <w:rPr>
          <w:rFonts w:ascii="Arial" w:hAnsi="Arial"/>
          <w:color w:val="000000"/>
        </w:rPr>
        <w:t>uma confirmação de adoção ou doção pra aquele animal</w:t>
      </w:r>
      <w:r>
        <w:rPr>
          <w:rFonts w:ascii="Arial" w:hAnsi="Arial"/>
          <w:color w:val="000000"/>
        </w:rPr>
        <w:t>.</w:t>
      </w:r>
    </w:p>
    <w:p w:rsidR="0088757F" w:rsidRDefault="0088757F" w:rsidP="0088757F">
      <w:pPr>
        <w:pStyle w:val="NormalWeb"/>
        <w:spacing w:before="0" w:beforeAutospacing="0" w:after="0" w:afterAutospacing="0"/>
        <w:ind w:left="720"/>
        <w:jc w:val="both"/>
        <w:rPr>
          <w:rFonts w:ascii="Arial" w:hAnsi="Arial"/>
          <w:color w:val="000000"/>
        </w:rPr>
      </w:pPr>
    </w:p>
    <w:p w:rsidR="002D7F5C" w:rsidRDefault="0088757F" w:rsidP="002D7F5C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 caso existir algum impedimento, o sistema deverá identifica-lo e mostra-lo para o usuário. </w:t>
      </w:r>
    </w:p>
    <w:p w:rsidR="0088757F" w:rsidRPr="002A6658" w:rsidRDefault="0088757F" w:rsidP="002D7F5C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tbl>
      <w:tblPr>
        <w:tblW w:w="0" w:type="auto"/>
        <w:tblLayout w:type="fixed"/>
        <w:tblLook w:val="0000"/>
      </w:tblPr>
      <w:tblGrid>
        <w:gridCol w:w="1951"/>
        <w:gridCol w:w="490"/>
        <w:gridCol w:w="2168"/>
        <w:gridCol w:w="464"/>
        <w:gridCol w:w="2169"/>
        <w:gridCol w:w="464"/>
        <w:gridCol w:w="1509"/>
      </w:tblGrid>
      <w:tr w:rsidR="002D7F5C" w:rsidRPr="002A6658" w:rsidTr="002D7F5C">
        <w:trPr>
          <w:trHeight w:val="806"/>
        </w:trPr>
        <w:tc>
          <w:tcPr>
            <w:tcW w:w="1951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90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  <w:tr w:rsidR="002D7F5C" w:rsidRPr="002A6658" w:rsidTr="00965C63">
        <w:trPr>
          <w:trHeight w:val="80"/>
        </w:trPr>
        <w:tc>
          <w:tcPr>
            <w:tcW w:w="1951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b/>
                <w:szCs w:val="24"/>
              </w:rPr>
            </w:pPr>
          </w:p>
        </w:tc>
        <w:tc>
          <w:tcPr>
            <w:tcW w:w="490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2168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  <w:tc>
          <w:tcPr>
            <w:tcW w:w="464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2169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  <w:tc>
          <w:tcPr>
            <w:tcW w:w="464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1509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</w:tr>
    </w:tbl>
    <w:p w:rsidR="002D7F5C" w:rsidRPr="002A6658" w:rsidRDefault="002D7F5C" w:rsidP="005A3D02">
      <w:pPr>
        <w:pStyle w:val="Requisito"/>
        <w:numPr>
          <w:ilvl w:val="0"/>
          <w:numId w:val="6"/>
        </w:numPr>
        <w:rPr>
          <w:szCs w:val="24"/>
        </w:rPr>
      </w:pPr>
      <w:bookmarkStart w:id="65" w:name="_Toc435000444"/>
      <w:r>
        <w:rPr>
          <w:szCs w:val="24"/>
        </w:rPr>
        <w:t xml:space="preserve">Consultar </w:t>
      </w:r>
      <w:r w:rsidR="009C2159">
        <w:rPr>
          <w:szCs w:val="24"/>
        </w:rPr>
        <w:t>animal</w:t>
      </w:r>
      <w:bookmarkEnd w:id="65"/>
    </w:p>
    <w:p w:rsidR="0088757F" w:rsidRPr="0088757F" w:rsidRDefault="0088757F" w:rsidP="002D7F5C">
      <w:pPr>
        <w:pStyle w:val="NormalWeb"/>
        <w:spacing w:before="0" w:beforeAutospacing="0" w:after="0" w:afterAutospacing="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Ator: </w:t>
      </w:r>
      <w:r w:rsidR="009C2159">
        <w:rPr>
          <w:rFonts w:ascii="Arial" w:hAnsi="Arial"/>
          <w:bCs/>
          <w:color w:val="000000"/>
        </w:rPr>
        <w:t>Usuário administrador, usuário pessoa, usuário ONG</w:t>
      </w:r>
      <w:r>
        <w:rPr>
          <w:rFonts w:ascii="Arial" w:hAnsi="Arial"/>
          <w:bCs/>
          <w:color w:val="000000"/>
        </w:rPr>
        <w:t>.</w:t>
      </w:r>
    </w:p>
    <w:p w:rsidR="002D7F5C" w:rsidRDefault="002D7F5C" w:rsidP="002D7F5C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 w:rsidRPr="002A6658">
        <w:rPr>
          <w:rFonts w:ascii="Arial" w:hAnsi="Arial"/>
          <w:b/>
          <w:bCs/>
          <w:color w:val="000000"/>
        </w:rPr>
        <w:t>Descrição</w:t>
      </w:r>
      <w:r w:rsidRPr="002A6658">
        <w:rPr>
          <w:rFonts w:ascii="Arial" w:hAnsi="Arial"/>
          <w:color w:val="000000"/>
        </w:rPr>
        <w:t xml:space="preserve">: </w:t>
      </w:r>
      <w:r w:rsidR="0088757F">
        <w:rPr>
          <w:rFonts w:ascii="Arial" w:hAnsi="Arial"/>
          <w:color w:val="000000"/>
        </w:rPr>
        <w:t>Esse requisito funcional começa quando o ator m</w:t>
      </w:r>
      <w:r>
        <w:rPr>
          <w:rFonts w:ascii="Arial" w:hAnsi="Arial"/>
          <w:color w:val="000000"/>
        </w:rPr>
        <w:t xml:space="preserve">ediante a necessidade de consultar </w:t>
      </w:r>
      <w:r w:rsidR="0088757F">
        <w:rPr>
          <w:rFonts w:ascii="Arial" w:hAnsi="Arial"/>
          <w:color w:val="000000"/>
        </w:rPr>
        <w:t xml:space="preserve">as </w:t>
      </w:r>
      <w:r>
        <w:rPr>
          <w:rFonts w:ascii="Arial" w:hAnsi="Arial"/>
          <w:color w:val="000000"/>
        </w:rPr>
        <w:t>informações de</w:t>
      </w:r>
      <w:r w:rsidR="00C70903">
        <w:rPr>
          <w:rFonts w:ascii="Arial" w:hAnsi="Arial"/>
          <w:color w:val="000000"/>
        </w:rPr>
        <w:t xml:space="preserve"> determinado </w:t>
      </w:r>
      <w:r w:rsidR="009B11E7">
        <w:rPr>
          <w:rFonts w:ascii="Arial" w:hAnsi="Arial"/>
          <w:color w:val="000000"/>
        </w:rPr>
        <w:t>animal</w:t>
      </w:r>
      <w:r w:rsidR="00C70903">
        <w:rPr>
          <w:rFonts w:ascii="Arial" w:hAnsi="Arial"/>
          <w:color w:val="000000"/>
        </w:rPr>
        <w:t xml:space="preserve">, pode consultar </w:t>
      </w:r>
      <w:r w:rsidR="00C431F6">
        <w:rPr>
          <w:rFonts w:ascii="Arial" w:hAnsi="Arial"/>
          <w:color w:val="000000"/>
        </w:rPr>
        <w:t>suas informações após o</w:t>
      </w:r>
      <w:r w:rsidR="00C70903">
        <w:rPr>
          <w:rFonts w:ascii="Arial" w:hAnsi="Arial"/>
          <w:color w:val="000000"/>
        </w:rPr>
        <w:t xml:space="preserve"> RF[12]</w:t>
      </w:r>
      <w:r w:rsidR="00C431F6">
        <w:rPr>
          <w:rFonts w:ascii="Arial" w:hAnsi="Arial"/>
          <w:color w:val="000000"/>
        </w:rPr>
        <w:t xml:space="preserve"> ser executado</w:t>
      </w:r>
      <w:r w:rsidR="00C70903">
        <w:rPr>
          <w:rFonts w:ascii="Arial" w:hAnsi="Arial"/>
          <w:color w:val="000000"/>
        </w:rPr>
        <w:t>.</w:t>
      </w:r>
    </w:p>
    <w:p w:rsidR="0088757F" w:rsidRDefault="00C431F6" w:rsidP="002D7F5C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 sistema mostrará uma tabela</w:t>
      </w:r>
      <w:r w:rsidR="0088757F">
        <w:rPr>
          <w:rFonts w:ascii="Arial" w:hAnsi="Arial"/>
          <w:color w:val="000000"/>
        </w:rPr>
        <w:t xml:space="preserve"> semelhante a tabela </w:t>
      </w:r>
      <w:r w:rsidR="009B11E7">
        <w:rPr>
          <w:rFonts w:ascii="Arial" w:hAnsi="Arial"/>
          <w:color w:val="000000"/>
        </w:rPr>
        <w:t>4</w:t>
      </w:r>
      <w:r w:rsidR="0088757F">
        <w:rPr>
          <w:rFonts w:ascii="Arial" w:hAnsi="Arial"/>
          <w:color w:val="000000"/>
        </w:rPr>
        <w:t>.</w:t>
      </w:r>
    </w:p>
    <w:tbl>
      <w:tblPr>
        <w:tblW w:w="0" w:type="auto"/>
        <w:tblLayout w:type="fixed"/>
        <w:tblLook w:val="0000"/>
      </w:tblPr>
      <w:tblGrid>
        <w:gridCol w:w="1951"/>
        <w:gridCol w:w="490"/>
        <w:gridCol w:w="2168"/>
        <w:gridCol w:w="464"/>
        <w:gridCol w:w="2169"/>
        <w:gridCol w:w="464"/>
        <w:gridCol w:w="1509"/>
      </w:tblGrid>
      <w:tr w:rsidR="002D7F5C" w:rsidRPr="002A6658" w:rsidTr="00C70903">
        <w:trPr>
          <w:trHeight w:val="806"/>
        </w:trPr>
        <w:tc>
          <w:tcPr>
            <w:tcW w:w="1951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lastRenderedPageBreak/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90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2D7F5C" w:rsidRPr="002A6658" w:rsidRDefault="002D7F5C" w:rsidP="00C7090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2D7F5C" w:rsidRPr="002A6658" w:rsidRDefault="002D7F5C" w:rsidP="00C7090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</w:tbl>
    <w:p w:rsidR="00C70903" w:rsidRDefault="00C70903" w:rsidP="002D7F5C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p w:rsidR="00C70903" w:rsidRPr="002A6658" w:rsidRDefault="00C70903" w:rsidP="005A3D02">
      <w:pPr>
        <w:pStyle w:val="Requisito"/>
        <w:numPr>
          <w:ilvl w:val="0"/>
          <w:numId w:val="6"/>
        </w:numPr>
        <w:rPr>
          <w:szCs w:val="24"/>
        </w:rPr>
      </w:pPr>
      <w:bookmarkStart w:id="66" w:name="_Toc435000445"/>
      <w:r>
        <w:rPr>
          <w:szCs w:val="24"/>
        </w:rPr>
        <w:t xml:space="preserve">Listar </w:t>
      </w:r>
      <w:r w:rsidR="00695CB1">
        <w:rPr>
          <w:szCs w:val="24"/>
        </w:rPr>
        <w:t>animais</w:t>
      </w:r>
      <w:bookmarkEnd w:id="66"/>
    </w:p>
    <w:p w:rsidR="008C2A3B" w:rsidRPr="00C70903" w:rsidRDefault="00C70903" w:rsidP="00E26588">
      <w:pPr>
        <w:pStyle w:val="NormalWeb"/>
        <w:spacing w:before="0" w:beforeAutospacing="0" w:after="0" w:afterAutospacing="0"/>
        <w:rPr>
          <w:rFonts w:ascii="Arial" w:hAnsi="Arial"/>
        </w:rPr>
      </w:pPr>
      <w:r w:rsidRPr="00C70903">
        <w:rPr>
          <w:rFonts w:ascii="Arial" w:hAnsi="Arial"/>
          <w:b/>
        </w:rPr>
        <w:t xml:space="preserve">Ator: </w:t>
      </w:r>
      <w:r w:rsidRPr="00C70903">
        <w:rPr>
          <w:rFonts w:ascii="Arial" w:hAnsi="Arial"/>
        </w:rPr>
        <w:t>Usuário administrado</w:t>
      </w:r>
      <w:r w:rsidR="00C431F6">
        <w:rPr>
          <w:rFonts w:ascii="Arial" w:hAnsi="Arial"/>
        </w:rPr>
        <w:t>r</w:t>
      </w:r>
      <w:r w:rsidR="00695CB1">
        <w:rPr>
          <w:rFonts w:ascii="Arial" w:hAnsi="Arial"/>
        </w:rPr>
        <w:t>, usuário pessoa, usuário ONG</w:t>
      </w:r>
      <w:r w:rsidRPr="00C70903">
        <w:rPr>
          <w:rFonts w:ascii="Arial" w:hAnsi="Arial"/>
        </w:rPr>
        <w:t>.</w:t>
      </w:r>
    </w:p>
    <w:p w:rsidR="00C70903" w:rsidRDefault="00C70903" w:rsidP="00E26588">
      <w:pPr>
        <w:pStyle w:val="NormalWeb"/>
        <w:spacing w:before="0" w:beforeAutospacing="0" w:after="0" w:afterAutospacing="0"/>
        <w:rPr>
          <w:rFonts w:ascii="Arial" w:hAnsi="Arial"/>
        </w:rPr>
      </w:pPr>
      <w:r w:rsidRPr="00C70903">
        <w:rPr>
          <w:rFonts w:ascii="Arial" w:hAnsi="Arial"/>
          <w:b/>
        </w:rPr>
        <w:t xml:space="preserve">Descrição: </w:t>
      </w:r>
      <w:r w:rsidRPr="00C70903">
        <w:rPr>
          <w:rFonts w:ascii="Arial" w:hAnsi="Arial"/>
        </w:rPr>
        <w:t xml:space="preserve">Esse requisito funcional começa quando o ator deseja listar os </w:t>
      </w:r>
      <w:r w:rsidR="00E24B07">
        <w:rPr>
          <w:rFonts w:ascii="Arial" w:hAnsi="Arial"/>
        </w:rPr>
        <w:t>animais</w:t>
      </w:r>
      <w:r w:rsidRPr="00C70903">
        <w:rPr>
          <w:rFonts w:ascii="Arial" w:hAnsi="Arial"/>
        </w:rPr>
        <w:t xml:space="preserve"> seguindo o seu </w:t>
      </w:r>
      <w:r w:rsidR="00C431F6">
        <w:rPr>
          <w:rFonts w:ascii="Arial" w:hAnsi="Arial"/>
        </w:rPr>
        <w:t>**</w:t>
      </w:r>
      <w:r w:rsidRPr="00C70903">
        <w:rPr>
          <w:rFonts w:ascii="Arial" w:hAnsi="Arial"/>
        </w:rPr>
        <w:t xml:space="preserve">filtro de </w:t>
      </w:r>
      <w:r w:rsidR="00E24B07">
        <w:rPr>
          <w:rFonts w:ascii="Arial" w:hAnsi="Arial"/>
        </w:rPr>
        <w:t>animais</w:t>
      </w:r>
      <w:r w:rsidRPr="00C70903">
        <w:rPr>
          <w:rFonts w:ascii="Arial" w:hAnsi="Arial"/>
        </w:rPr>
        <w:t xml:space="preserve">. Após isso, o sistema listará todos </w:t>
      </w:r>
      <w:r w:rsidR="00E24B07">
        <w:rPr>
          <w:rFonts w:ascii="Arial" w:hAnsi="Arial"/>
        </w:rPr>
        <w:t>os animais dos sistema cadastrados no sistema</w:t>
      </w:r>
      <w:r w:rsidRPr="00C70903">
        <w:rPr>
          <w:rFonts w:ascii="Arial" w:hAnsi="Arial"/>
        </w:rPr>
        <w:t>.</w:t>
      </w:r>
    </w:p>
    <w:p w:rsidR="00C431F6" w:rsidRDefault="00C431F6" w:rsidP="00C431F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**filtro - O usuário definirá qua</w:t>
      </w:r>
      <w:r w:rsidR="00FF5BCB">
        <w:rPr>
          <w:rFonts w:ascii="Arial" w:hAnsi="Arial"/>
          <w:color w:val="000000"/>
        </w:rPr>
        <w:t>is</w:t>
      </w:r>
      <w:r>
        <w:rPr>
          <w:rFonts w:ascii="Arial" w:hAnsi="Arial"/>
          <w:color w:val="000000"/>
        </w:rPr>
        <w:t xml:space="preserve"> </w:t>
      </w:r>
      <w:r w:rsidR="00FF5BCB">
        <w:rPr>
          <w:rFonts w:ascii="Arial" w:hAnsi="Arial"/>
          <w:color w:val="000000"/>
        </w:rPr>
        <w:t xml:space="preserve">são os animais </w:t>
      </w:r>
      <w:r>
        <w:rPr>
          <w:rFonts w:ascii="Arial" w:hAnsi="Arial"/>
          <w:color w:val="000000"/>
        </w:rPr>
        <w:t>que deseja visualizar</w:t>
      </w:r>
      <w:r w:rsidR="00FF5BCB">
        <w:rPr>
          <w:rFonts w:ascii="Arial" w:hAnsi="Arial"/>
          <w:color w:val="000000"/>
        </w:rPr>
        <w:t xml:space="preserve"> segundo os atributos</w:t>
      </w:r>
      <w:r>
        <w:rPr>
          <w:rFonts w:ascii="Arial" w:hAnsi="Arial"/>
          <w:color w:val="000000"/>
        </w:rPr>
        <w:t>.</w:t>
      </w:r>
    </w:p>
    <w:p w:rsidR="00C431F6" w:rsidRDefault="00C431F6" w:rsidP="00E26588">
      <w:pPr>
        <w:pStyle w:val="NormalWeb"/>
        <w:spacing w:before="0" w:beforeAutospacing="0" w:after="0" w:afterAutospacing="0"/>
        <w:rPr>
          <w:rFonts w:ascii="Arial" w:hAnsi="Arial"/>
        </w:rPr>
      </w:pPr>
    </w:p>
    <w:tbl>
      <w:tblPr>
        <w:tblW w:w="0" w:type="auto"/>
        <w:tblLayout w:type="fixed"/>
        <w:tblLook w:val="0000"/>
      </w:tblPr>
      <w:tblGrid>
        <w:gridCol w:w="1951"/>
        <w:gridCol w:w="490"/>
        <w:gridCol w:w="2168"/>
        <w:gridCol w:w="464"/>
        <w:gridCol w:w="2169"/>
        <w:gridCol w:w="464"/>
        <w:gridCol w:w="1509"/>
      </w:tblGrid>
      <w:tr w:rsidR="00C431F6" w:rsidRPr="002A6658" w:rsidTr="00A70D93">
        <w:trPr>
          <w:trHeight w:val="806"/>
        </w:trPr>
        <w:tc>
          <w:tcPr>
            <w:tcW w:w="1951" w:type="dxa"/>
          </w:tcPr>
          <w:p w:rsidR="00C431F6" w:rsidRPr="002A6658" w:rsidRDefault="00C431F6" w:rsidP="00A70D9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90" w:type="dxa"/>
          </w:tcPr>
          <w:p w:rsidR="00C431F6" w:rsidRPr="002A6658" w:rsidRDefault="00C431F6" w:rsidP="00A70D9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C431F6" w:rsidRPr="002A6658" w:rsidRDefault="00C431F6" w:rsidP="00A70D9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C431F6" w:rsidRPr="002A6658" w:rsidRDefault="00C431F6" w:rsidP="00A70D9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C431F6" w:rsidRPr="002A6658" w:rsidRDefault="00C431F6" w:rsidP="00A70D9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C431F6" w:rsidRPr="002A6658" w:rsidRDefault="00C431F6" w:rsidP="00A70D93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C431F6" w:rsidRPr="002A6658" w:rsidRDefault="00C431F6" w:rsidP="00A70D9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  <w:tr w:rsidR="00092BDA" w:rsidRPr="002A6658" w:rsidTr="00A70D93">
        <w:trPr>
          <w:trHeight w:val="806"/>
        </w:trPr>
        <w:tc>
          <w:tcPr>
            <w:tcW w:w="1951" w:type="dxa"/>
          </w:tcPr>
          <w:p w:rsidR="00092BDA" w:rsidRPr="002A6658" w:rsidRDefault="00092BDA" w:rsidP="00A70D93">
            <w:pPr>
              <w:spacing w:before="240" w:after="240"/>
              <w:rPr>
                <w:rFonts w:ascii="Arial" w:hAnsi="Arial"/>
                <w:b/>
                <w:szCs w:val="24"/>
              </w:rPr>
            </w:pPr>
          </w:p>
        </w:tc>
        <w:tc>
          <w:tcPr>
            <w:tcW w:w="490" w:type="dxa"/>
          </w:tcPr>
          <w:p w:rsidR="00092BDA" w:rsidRPr="002A6658" w:rsidRDefault="00092BDA" w:rsidP="00A70D93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2168" w:type="dxa"/>
          </w:tcPr>
          <w:p w:rsidR="00092BDA" w:rsidRPr="002A6658" w:rsidRDefault="00092BDA" w:rsidP="00A70D9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  <w:tc>
          <w:tcPr>
            <w:tcW w:w="464" w:type="dxa"/>
          </w:tcPr>
          <w:p w:rsidR="00092BDA" w:rsidRPr="002A6658" w:rsidRDefault="00092BDA" w:rsidP="00A70D93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2169" w:type="dxa"/>
          </w:tcPr>
          <w:p w:rsidR="00092BDA" w:rsidRPr="002A6658" w:rsidRDefault="00092BDA" w:rsidP="00A70D9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  <w:tc>
          <w:tcPr>
            <w:tcW w:w="464" w:type="dxa"/>
          </w:tcPr>
          <w:p w:rsidR="00092BDA" w:rsidRPr="002A6658" w:rsidRDefault="00092BDA" w:rsidP="00A70D93">
            <w:pPr>
              <w:spacing w:before="240" w:after="240"/>
              <w:rPr>
                <w:rFonts w:ascii="Arial" w:hAnsi="Arial"/>
                <w:szCs w:val="24"/>
              </w:rPr>
            </w:pPr>
          </w:p>
        </w:tc>
        <w:tc>
          <w:tcPr>
            <w:tcW w:w="1509" w:type="dxa"/>
          </w:tcPr>
          <w:p w:rsidR="00092BDA" w:rsidRPr="002A6658" w:rsidRDefault="00092BDA" w:rsidP="00A70D93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</w:p>
        </w:tc>
      </w:tr>
    </w:tbl>
    <w:p w:rsidR="0012577D" w:rsidRDefault="0012577D" w:rsidP="0012577D">
      <w:pPr>
        <w:pStyle w:val="Ttulo1"/>
      </w:pPr>
      <w:bookmarkStart w:id="67" w:name="_Toc435000446"/>
      <w:r>
        <w:t>REQUISITOS NÃO FUNCIONAIS</w:t>
      </w:r>
      <w:bookmarkEnd w:id="67"/>
    </w:p>
    <w:p w:rsidR="0012577D" w:rsidRPr="0012577D" w:rsidRDefault="0012577D" w:rsidP="0012577D"/>
    <w:p w:rsidR="0012577D" w:rsidRDefault="0012577D" w:rsidP="0012577D">
      <w:pPr>
        <w:rPr>
          <w:rFonts w:ascii="Arial" w:hAnsi="Arial"/>
          <w:szCs w:val="24"/>
        </w:rPr>
      </w:pPr>
      <w:r w:rsidRPr="00107FE2">
        <w:rPr>
          <w:rFonts w:ascii="Arial" w:hAnsi="Arial"/>
          <w:szCs w:val="24"/>
        </w:rPr>
        <w:t>Esta seção contém os requisitos não funcionais do sistema. Para uma melhor organização deste documento, utilizamos as subseções abaixo para agrupar os requisitos não funcionais relacionados.</w:t>
      </w:r>
    </w:p>
    <w:p w:rsidR="0012577D" w:rsidRPr="00107FE2" w:rsidRDefault="0012577D" w:rsidP="0012577D">
      <w:pPr>
        <w:pStyle w:val="Ttulo2"/>
      </w:pPr>
      <w:bookmarkStart w:id="68" w:name="_Toc435000447"/>
      <w:r w:rsidRPr="00D95E1E">
        <w:t>Documentação para o Usuário</w:t>
      </w:r>
      <w:bookmarkEnd w:id="68"/>
    </w:p>
    <w:p w:rsidR="0012577D" w:rsidRDefault="0012577D" w:rsidP="0012577D">
      <w:pPr>
        <w:rPr>
          <w:rFonts w:ascii="Arial" w:hAnsi="Arial"/>
          <w:szCs w:val="24"/>
        </w:rPr>
      </w:pPr>
      <w:r w:rsidRPr="00107FE2">
        <w:rPr>
          <w:rFonts w:ascii="Arial" w:hAnsi="Arial"/>
          <w:szCs w:val="24"/>
        </w:rPr>
        <w:t xml:space="preserve">Descrição do componente é um documento expondo as propriedades do componente, com o principal objetivo de auxiliar os potenciais adquirentes, sejam usuários ou integradores, na avaliação da adequação do componente antes de sua aquisição. </w:t>
      </w:r>
    </w:p>
    <w:p w:rsidR="0012577D" w:rsidRDefault="0012577D" w:rsidP="0012577D">
      <w:pPr>
        <w:pStyle w:val="Ttulo3"/>
      </w:pPr>
      <w:bookmarkStart w:id="69" w:name="_Toc435000448"/>
      <w:r w:rsidRPr="00D95E1E">
        <w:t>Completitude</w:t>
      </w:r>
      <w:bookmarkEnd w:id="69"/>
      <w:r w:rsidRPr="00D95E1E">
        <w:t xml:space="preserve"> </w:t>
      </w:r>
    </w:p>
    <w:p w:rsidR="0012577D" w:rsidRPr="00D95E1E" w:rsidRDefault="0012577D" w:rsidP="0012577D">
      <w:pPr>
        <w:rPr>
          <w:rFonts w:ascii="Arial" w:hAnsi="Arial"/>
          <w:szCs w:val="24"/>
        </w:rPr>
      </w:pPr>
      <w:r w:rsidRPr="00D95E1E">
        <w:rPr>
          <w:rFonts w:ascii="Arial" w:hAnsi="Arial"/>
          <w:szCs w:val="24"/>
        </w:rPr>
        <w:t>A Documentação para o usuário deve conter todas as informações necessárias para a utilização do mesmo. No mínimo deve co</w:t>
      </w:r>
      <w:r>
        <w:rPr>
          <w:rFonts w:ascii="Arial" w:hAnsi="Arial"/>
          <w:szCs w:val="24"/>
        </w:rPr>
        <w:t>nter as informações e</w:t>
      </w:r>
      <w:r w:rsidRPr="00D95E1E">
        <w:rPr>
          <w:rFonts w:ascii="Arial" w:hAnsi="Arial"/>
          <w:szCs w:val="24"/>
        </w:rPr>
        <w:t>specificadas nos requisitos desta subseção.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2577D" w:rsidTr="00D12A77">
        <w:tc>
          <w:tcPr>
            <w:tcW w:w="8644" w:type="dxa"/>
            <w:tcBorders>
              <w:left w:val="nil"/>
              <w:right w:val="nil"/>
            </w:tcBorders>
          </w:tcPr>
          <w:p w:rsidR="0012577D" w:rsidRPr="00107FE2" w:rsidRDefault="0012577D" w:rsidP="00D12A77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107FE2">
              <w:rPr>
                <w:rFonts w:ascii="Arial" w:hAnsi="Arial"/>
                <w:b/>
                <w:bCs/>
                <w:szCs w:val="24"/>
              </w:rPr>
              <w:t>[RNF01] Clareza</w:t>
            </w:r>
          </w:p>
        </w:tc>
      </w:tr>
    </w:tbl>
    <w:p w:rsidR="0012577D" w:rsidRDefault="0012577D" w:rsidP="0012577D">
      <w:pPr>
        <w:autoSpaceDE w:val="0"/>
        <w:autoSpaceDN w:val="0"/>
        <w:adjustRightInd w:val="0"/>
        <w:spacing w:after="0"/>
        <w:rPr>
          <w:rFonts w:ascii="Arial" w:hAnsi="Arial"/>
          <w:bCs/>
          <w:szCs w:val="24"/>
        </w:rPr>
      </w:pPr>
    </w:p>
    <w:p w:rsidR="0012577D" w:rsidRPr="00D95E1E" w:rsidRDefault="0012577D" w:rsidP="0012577D">
      <w:pPr>
        <w:spacing w:after="0"/>
        <w:rPr>
          <w:rFonts w:ascii="Arial" w:hAnsi="Arial"/>
          <w:bCs/>
          <w:szCs w:val="24"/>
        </w:rPr>
      </w:pPr>
      <w:r w:rsidRPr="00D95E1E">
        <w:rPr>
          <w:rFonts w:ascii="Arial" w:hAnsi="Arial"/>
          <w:bCs/>
          <w:szCs w:val="24"/>
        </w:rPr>
        <w:t xml:space="preserve">A Documentação para o Usuário deve ser clara, isto é: </w:t>
      </w:r>
    </w:p>
    <w:p w:rsidR="0012577D" w:rsidRPr="00D95E1E" w:rsidRDefault="0012577D" w:rsidP="0012577D">
      <w:pPr>
        <w:spacing w:after="0"/>
        <w:rPr>
          <w:rFonts w:ascii="Arial" w:hAnsi="Arial"/>
          <w:bCs/>
          <w:szCs w:val="24"/>
        </w:rPr>
      </w:pPr>
      <w:r w:rsidRPr="00D95E1E">
        <w:rPr>
          <w:rFonts w:ascii="Arial" w:hAnsi="Arial"/>
          <w:bCs/>
          <w:szCs w:val="24"/>
        </w:rPr>
        <w:t xml:space="preserve">Livre de erros gramaticais; </w:t>
      </w:r>
    </w:p>
    <w:p w:rsidR="0012577D" w:rsidRPr="00D95E1E" w:rsidRDefault="0012577D" w:rsidP="0012577D">
      <w:pPr>
        <w:spacing w:after="0"/>
        <w:rPr>
          <w:rFonts w:ascii="Arial" w:hAnsi="Arial"/>
          <w:bCs/>
          <w:szCs w:val="24"/>
        </w:rPr>
      </w:pPr>
      <w:r w:rsidRPr="00D95E1E">
        <w:rPr>
          <w:rFonts w:ascii="Arial" w:hAnsi="Arial"/>
          <w:bCs/>
          <w:szCs w:val="24"/>
        </w:rPr>
        <w:t xml:space="preserve">Livre de erros ortográficos; </w:t>
      </w:r>
    </w:p>
    <w:p w:rsidR="0012577D" w:rsidRPr="00D95E1E" w:rsidRDefault="0012577D" w:rsidP="0012577D">
      <w:pPr>
        <w:spacing w:after="0"/>
        <w:rPr>
          <w:rFonts w:ascii="Arial" w:hAnsi="Arial"/>
          <w:bCs/>
          <w:szCs w:val="24"/>
        </w:rPr>
      </w:pPr>
      <w:r w:rsidRPr="00D95E1E">
        <w:rPr>
          <w:rFonts w:ascii="Arial" w:hAnsi="Arial"/>
          <w:bCs/>
          <w:szCs w:val="24"/>
        </w:rPr>
        <w:t xml:space="preserve">Utilizar linguagem compatível com o público a que se destina o documento; </w:t>
      </w:r>
    </w:p>
    <w:p w:rsidR="0012577D" w:rsidRPr="00D95E1E" w:rsidRDefault="0012577D" w:rsidP="0012577D">
      <w:pPr>
        <w:spacing w:after="0"/>
        <w:rPr>
          <w:rFonts w:ascii="Arial" w:hAnsi="Arial"/>
          <w:bCs/>
          <w:szCs w:val="24"/>
        </w:rPr>
      </w:pPr>
      <w:r w:rsidRPr="00D95E1E">
        <w:rPr>
          <w:rFonts w:ascii="Arial" w:hAnsi="Arial"/>
          <w:bCs/>
          <w:szCs w:val="24"/>
        </w:rPr>
        <w:t xml:space="preserve">Utilizar termos com o mesmo significado em toda a documentação; </w:t>
      </w:r>
    </w:p>
    <w:p w:rsidR="0012577D" w:rsidRPr="00D95E1E" w:rsidRDefault="0012577D" w:rsidP="0012577D">
      <w:pPr>
        <w:spacing w:after="0"/>
        <w:rPr>
          <w:rFonts w:ascii="Arial" w:hAnsi="Arial"/>
          <w:bCs/>
          <w:szCs w:val="24"/>
        </w:rPr>
      </w:pPr>
      <w:r w:rsidRPr="00D95E1E">
        <w:rPr>
          <w:rFonts w:ascii="Arial" w:hAnsi="Arial"/>
          <w:bCs/>
          <w:szCs w:val="24"/>
        </w:rPr>
        <w:t xml:space="preserve">Destacar palavras em outro idioma; e </w:t>
      </w:r>
    </w:p>
    <w:p w:rsidR="00063C20" w:rsidRDefault="0012577D" w:rsidP="00063C20">
      <w:pPr>
        <w:pStyle w:val="NormalWeb"/>
        <w:spacing w:before="0" w:beforeAutospacing="0" w:after="0" w:afterAutospacing="0"/>
        <w:rPr>
          <w:rFonts w:ascii="Arial" w:hAnsi="Arial"/>
        </w:rPr>
      </w:pPr>
      <w:r w:rsidRPr="00D95E1E">
        <w:rPr>
          <w:rFonts w:ascii="Arial" w:hAnsi="Arial"/>
          <w:bCs/>
        </w:rPr>
        <w:t xml:space="preserve">Explicar mensagens </w:t>
      </w:r>
      <w:r w:rsidR="00063C20">
        <w:rPr>
          <w:rFonts w:ascii="Arial" w:hAnsi="Arial"/>
          <w:bCs/>
        </w:rPr>
        <w:t xml:space="preserve">de erro quando necessário. </w:t>
      </w:r>
      <w:r w:rsidR="00063C20" w:rsidRPr="00063C20">
        <w:rPr>
          <w:rFonts w:ascii="Arial" w:hAnsi="Arial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1951"/>
        <w:gridCol w:w="490"/>
        <w:gridCol w:w="2168"/>
        <w:gridCol w:w="464"/>
        <w:gridCol w:w="2169"/>
        <w:gridCol w:w="464"/>
        <w:gridCol w:w="1509"/>
      </w:tblGrid>
      <w:tr w:rsidR="00063C20" w:rsidRPr="002A6658" w:rsidTr="0018342A">
        <w:trPr>
          <w:trHeight w:val="806"/>
        </w:trPr>
        <w:tc>
          <w:tcPr>
            <w:tcW w:w="1951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lastRenderedPageBreak/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90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</w:tbl>
    <w:p w:rsidR="0012577D" w:rsidRDefault="0012577D" w:rsidP="00063C20">
      <w:pPr>
        <w:spacing w:after="0"/>
        <w:rPr>
          <w:rFonts w:ascii="Arial" w:hAnsi="Arial"/>
          <w:b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2577D" w:rsidTr="00D12A77">
        <w:tc>
          <w:tcPr>
            <w:tcW w:w="8644" w:type="dxa"/>
            <w:tcBorders>
              <w:left w:val="nil"/>
              <w:right w:val="nil"/>
            </w:tcBorders>
          </w:tcPr>
          <w:p w:rsidR="0012577D" w:rsidRPr="00107FE2" w:rsidRDefault="0012577D" w:rsidP="00D12A77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D95E1E">
              <w:rPr>
                <w:rFonts w:ascii="Arial" w:hAnsi="Arial"/>
                <w:b/>
                <w:bCs/>
                <w:szCs w:val="24"/>
              </w:rPr>
              <w:t xml:space="preserve"> [RNF02] Consistência </w:t>
            </w:r>
          </w:p>
        </w:tc>
      </w:tr>
    </w:tbl>
    <w:p w:rsidR="0012577D" w:rsidRPr="00D95E1E" w:rsidRDefault="0012577D" w:rsidP="0012577D">
      <w:pPr>
        <w:rPr>
          <w:rFonts w:ascii="Arial" w:hAnsi="Arial"/>
          <w:bCs/>
          <w:szCs w:val="24"/>
        </w:rPr>
      </w:pPr>
      <w:r w:rsidRPr="00D95E1E">
        <w:rPr>
          <w:rFonts w:ascii="Arial" w:hAnsi="Arial"/>
          <w:bCs/>
          <w:szCs w:val="24"/>
        </w:rPr>
        <w:t xml:space="preserve">A Documentação para o Usuário deve apresentar consistência, sendo: </w:t>
      </w:r>
    </w:p>
    <w:p w:rsidR="0012577D" w:rsidRPr="00D95E1E" w:rsidRDefault="0012577D" w:rsidP="0012577D">
      <w:pPr>
        <w:rPr>
          <w:rFonts w:ascii="Arial" w:hAnsi="Arial"/>
          <w:bCs/>
          <w:szCs w:val="24"/>
        </w:rPr>
      </w:pPr>
      <w:r w:rsidRPr="00D95E1E">
        <w:rPr>
          <w:rFonts w:ascii="Arial" w:hAnsi="Arial"/>
          <w:bCs/>
          <w:szCs w:val="24"/>
        </w:rPr>
        <w:t xml:space="preserve">Livre de contradições internas; </w:t>
      </w:r>
    </w:p>
    <w:p w:rsidR="00063C20" w:rsidRPr="00063C20" w:rsidRDefault="0012577D" w:rsidP="00063C20">
      <w:pPr>
        <w:rPr>
          <w:rFonts w:ascii="Arial" w:hAnsi="Arial"/>
          <w:szCs w:val="24"/>
        </w:rPr>
      </w:pPr>
      <w:r w:rsidRPr="00D95E1E">
        <w:rPr>
          <w:rFonts w:ascii="Arial" w:hAnsi="Arial"/>
          <w:bCs/>
          <w:szCs w:val="24"/>
        </w:rPr>
        <w:t xml:space="preserve">Livre de contradições com os programas e os dados. </w:t>
      </w:r>
      <w:r w:rsidRPr="00D95E1E">
        <w:rPr>
          <w:rFonts w:ascii="Arial" w:hAnsi="Arial"/>
          <w:bCs/>
          <w:szCs w:val="24"/>
        </w:rPr>
        <w:cr/>
      </w:r>
    </w:p>
    <w:tbl>
      <w:tblPr>
        <w:tblW w:w="0" w:type="auto"/>
        <w:tblLayout w:type="fixed"/>
        <w:tblLook w:val="0000"/>
      </w:tblPr>
      <w:tblGrid>
        <w:gridCol w:w="1951"/>
        <w:gridCol w:w="490"/>
        <w:gridCol w:w="2168"/>
        <w:gridCol w:w="464"/>
        <w:gridCol w:w="2169"/>
        <w:gridCol w:w="464"/>
        <w:gridCol w:w="1509"/>
      </w:tblGrid>
      <w:tr w:rsidR="00063C20" w:rsidRPr="002A6658" w:rsidTr="0018342A">
        <w:trPr>
          <w:trHeight w:val="806"/>
        </w:trPr>
        <w:tc>
          <w:tcPr>
            <w:tcW w:w="1951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90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</w:tbl>
    <w:p w:rsidR="0012577D" w:rsidRDefault="0012577D" w:rsidP="0012577D">
      <w:pPr>
        <w:rPr>
          <w:rFonts w:ascii="Arial" w:hAnsi="Arial"/>
          <w:szCs w:val="24"/>
        </w:rPr>
      </w:pPr>
    </w:p>
    <w:p w:rsidR="0012577D" w:rsidRDefault="0012577D" w:rsidP="0012577D">
      <w:pPr>
        <w:jc w:val="center"/>
        <w:rPr>
          <w:rFonts w:ascii="Arial" w:hAnsi="Arial"/>
          <w:b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2577D" w:rsidTr="00D12A77">
        <w:tc>
          <w:tcPr>
            <w:tcW w:w="8644" w:type="dxa"/>
            <w:tcBorders>
              <w:left w:val="nil"/>
              <w:right w:val="nil"/>
            </w:tcBorders>
          </w:tcPr>
          <w:p w:rsidR="0012577D" w:rsidRPr="00107FE2" w:rsidRDefault="0012577D" w:rsidP="00D12A77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D95E1E">
              <w:rPr>
                <w:rFonts w:ascii="Arial" w:hAnsi="Arial"/>
                <w:b/>
                <w:bCs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szCs w:val="24"/>
              </w:rPr>
              <w:t>[RNF03</w:t>
            </w:r>
            <w:r w:rsidRPr="00D95E1E">
              <w:rPr>
                <w:rFonts w:ascii="Arial" w:hAnsi="Arial"/>
                <w:b/>
                <w:bCs/>
                <w:szCs w:val="24"/>
              </w:rPr>
              <w:t xml:space="preserve">] Exemplos </w:t>
            </w:r>
          </w:p>
        </w:tc>
      </w:tr>
    </w:tbl>
    <w:p w:rsidR="00063C20" w:rsidRDefault="0012577D" w:rsidP="00063C20">
      <w:pPr>
        <w:pStyle w:val="NormalWeb"/>
        <w:spacing w:before="0" w:beforeAutospacing="0" w:after="0" w:afterAutospacing="0"/>
        <w:rPr>
          <w:rFonts w:ascii="Arial" w:hAnsi="Arial"/>
        </w:rPr>
      </w:pPr>
      <w:r w:rsidRPr="00D95E1E">
        <w:rPr>
          <w:rFonts w:ascii="Arial" w:hAnsi="Arial"/>
          <w:bCs/>
        </w:rPr>
        <w:t xml:space="preserve">A Documentação para o Usuário deve apresentar exemplos, que auxiliem o usuário na compreensão dos assuntos tratados. </w:t>
      </w:r>
      <w:r w:rsidRPr="00D95E1E">
        <w:rPr>
          <w:rFonts w:ascii="Arial" w:hAnsi="Arial"/>
          <w:bCs/>
        </w:rPr>
        <w:cr/>
      </w:r>
      <w:r w:rsidR="00063C20" w:rsidRPr="00063C20">
        <w:rPr>
          <w:rFonts w:ascii="Arial" w:hAnsi="Arial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1951"/>
        <w:gridCol w:w="490"/>
        <w:gridCol w:w="2168"/>
        <w:gridCol w:w="464"/>
        <w:gridCol w:w="2169"/>
        <w:gridCol w:w="464"/>
        <w:gridCol w:w="1509"/>
      </w:tblGrid>
      <w:tr w:rsidR="00063C20" w:rsidRPr="002A6658" w:rsidTr="0018342A">
        <w:trPr>
          <w:trHeight w:val="806"/>
        </w:trPr>
        <w:tc>
          <w:tcPr>
            <w:tcW w:w="1951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90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</w:tbl>
    <w:p w:rsidR="0012577D" w:rsidRDefault="0012577D" w:rsidP="00063C20">
      <w:pPr>
        <w:rPr>
          <w:rFonts w:ascii="Arial" w:hAnsi="Arial"/>
          <w:b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2577D" w:rsidTr="00D12A77">
        <w:tc>
          <w:tcPr>
            <w:tcW w:w="8644" w:type="dxa"/>
            <w:tcBorders>
              <w:left w:val="nil"/>
              <w:right w:val="nil"/>
            </w:tcBorders>
          </w:tcPr>
          <w:p w:rsidR="0012577D" w:rsidRPr="00107FE2" w:rsidRDefault="0012577D" w:rsidP="00D12A77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D95E1E">
              <w:rPr>
                <w:rFonts w:ascii="Arial" w:hAnsi="Arial"/>
                <w:b/>
                <w:bCs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szCs w:val="24"/>
              </w:rPr>
              <w:t>[RNF04</w:t>
            </w:r>
            <w:r w:rsidRPr="00D95E1E">
              <w:rPr>
                <w:rFonts w:ascii="Arial" w:hAnsi="Arial"/>
                <w:b/>
                <w:bCs/>
                <w:szCs w:val="24"/>
              </w:rPr>
              <w:t xml:space="preserve">] </w:t>
            </w:r>
            <w:r>
              <w:rPr>
                <w:rFonts w:ascii="Arial" w:hAnsi="Arial"/>
                <w:b/>
                <w:bCs/>
                <w:szCs w:val="24"/>
              </w:rPr>
              <w:t>Ilustrações</w:t>
            </w:r>
          </w:p>
        </w:tc>
      </w:tr>
    </w:tbl>
    <w:p w:rsidR="00063C20" w:rsidRDefault="0012577D" w:rsidP="00063C20">
      <w:pPr>
        <w:pStyle w:val="NormalWeb"/>
        <w:spacing w:before="0" w:beforeAutospacing="0" w:after="0" w:afterAutospacing="0"/>
        <w:rPr>
          <w:rFonts w:ascii="Arial" w:hAnsi="Arial"/>
        </w:rPr>
      </w:pPr>
      <w:r w:rsidRPr="00D95E1E">
        <w:rPr>
          <w:rFonts w:ascii="Arial" w:hAnsi="Arial"/>
          <w:bCs/>
        </w:rPr>
        <w:t>A Documentação para o Usuário deve apresentar ilustrações, quando necessário, que auxiliem o usuário na compreensão dos assuntos tratados. Por exemplo, apresentar i</w:t>
      </w:r>
      <w:r>
        <w:rPr>
          <w:rFonts w:ascii="Arial" w:hAnsi="Arial"/>
          <w:bCs/>
        </w:rPr>
        <w:t>lustrações dos: menus, janelas</w:t>
      </w:r>
      <w:r w:rsidRPr="00D95E1E">
        <w:rPr>
          <w:rFonts w:ascii="Arial" w:hAnsi="Arial"/>
          <w:bCs/>
        </w:rPr>
        <w:t xml:space="preserve"> ícones e botão, etc.</w:t>
      </w:r>
      <w:r w:rsidRPr="00D95E1E">
        <w:rPr>
          <w:rFonts w:ascii="Arial" w:hAnsi="Arial"/>
        </w:rPr>
        <w:cr/>
      </w:r>
      <w:r w:rsidR="00063C20" w:rsidRPr="00063C20">
        <w:rPr>
          <w:rFonts w:ascii="Arial" w:hAnsi="Arial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1951"/>
        <w:gridCol w:w="490"/>
        <w:gridCol w:w="2168"/>
        <w:gridCol w:w="464"/>
        <w:gridCol w:w="2169"/>
        <w:gridCol w:w="464"/>
        <w:gridCol w:w="1509"/>
      </w:tblGrid>
      <w:tr w:rsidR="00063C20" w:rsidRPr="002A6658" w:rsidTr="0018342A">
        <w:trPr>
          <w:trHeight w:val="806"/>
        </w:trPr>
        <w:tc>
          <w:tcPr>
            <w:tcW w:w="1951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b/>
                <w:szCs w:val="24"/>
              </w:rPr>
              <w:t>Prioridade</w:t>
            </w:r>
            <w:r w:rsidRPr="002A6658">
              <w:rPr>
                <w:rFonts w:ascii="Arial" w:hAnsi="Arial"/>
                <w:szCs w:val="24"/>
              </w:rPr>
              <w:t>:</w:t>
            </w:r>
          </w:p>
        </w:tc>
        <w:tc>
          <w:tcPr>
            <w:tcW w:w="490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FD"/>
            </w:r>
          </w:p>
        </w:tc>
        <w:tc>
          <w:tcPr>
            <w:tcW w:w="2168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Essencial</w:t>
            </w:r>
          </w:p>
        </w:tc>
        <w:tc>
          <w:tcPr>
            <w:tcW w:w="464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2169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Importante</w:t>
            </w:r>
          </w:p>
        </w:tc>
        <w:tc>
          <w:tcPr>
            <w:tcW w:w="464" w:type="dxa"/>
          </w:tcPr>
          <w:p w:rsidR="00063C20" w:rsidRPr="002A6658" w:rsidRDefault="00063C20" w:rsidP="0018342A">
            <w:pPr>
              <w:spacing w:before="240" w:after="240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sym w:font="Wingdings" w:char="F0A8"/>
            </w:r>
          </w:p>
        </w:tc>
        <w:tc>
          <w:tcPr>
            <w:tcW w:w="1509" w:type="dxa"/>
          </w:tcPr>
          <w:p w:rsidR="00063C20" w:rsidRPr="002A6658" w:rsidRDefault="00063C20" w:rsidP="0018342A">
            <w:pPr>
              <w:spacing w:before="240" w:after="240"/>
              <w:ind w:left="-108"/>
              <w:rPr>
                <w:rFonts w:ascii="Arial" w:hAnsi="Arial"/>
                <w:szCs w:val="24"/>
              </w:rPr>
            </w:pPr>
            <w:r w:rsidRPr="002A6658">
              <w:rPr>
                <w:rFonts w:ascii="Arial" w:hAnsi="Arial"/>
                <w:szCs w:val="24"/>
              </w:rPr>
              <w:t>Desejável</w:t>
            </w:r>
          </w:p>
        </w:tc>
      </w:tr>
    </w:tbl>
    <w:p w:rsidR="0012577D" w:rsidRPr="00CB6B62" w:rsidRDefault="0012577D" w:rsidP="00063C20">
      <w:pPr>
        <w:rPr>
          <w:rFonts w:ascii="Arial" w:hAnsi="Arial"/>
          <w:b/>
          <w:bCs/>
          <w:i/>
          <w:iCs/>
          <w:sz w:val="28"/>
        </w:rPr>
      </w:pPr>
    </w:p>
    <w:p w:rsidR="00BD6B60" w:rsidRDefault="00BD6B60" w:rsidP="0067527E">
      <w:pPr>
        <w:pStyle w:val="Ttulo1"/>
        <w:rPr>
          <w:noProof/>
        </w:rPr>
      </w:pPr>
      <w:bookmarkStart w:id="70" w:name="_Toc175024578"/>
      <w:bookmarkStart w:id="71" w:name="_Ref471394537"/>
      <w:bookmarkStart w:id="72" w:name="_Toc467473442"/>
      <w:bookmarkStart w:id="73" w:name="_Toc467473974"/>
      <w:bookmarkStart w:id="74" w:name="_Toc467477713"/>
      <w:bookmarkStart w:id="75" w:name="_Toc467494867"/>
      <w:bookmarkStart w:id="76" w:name="_Toc467495237"/>
      <w:bookmarkStart w:id="77" w:name="_Toc468086045"/>
      <w:bookmarkStart w:id="78" w:name="_Toc435000449"/>
      <w:r>
        <w:rPr>
          <w:noProof/>
        </w:rPr>
        <w:t>CUSTOS E PRAZOS DE ENTREGA</w:t>
      </w:r>
      <w:bookmarkEnd w:id="78"/>
    </w:p>
    <w:p w:rsidR="00BD6B60" w:rsidRDefault="00BD6B60" w:rsidP="00BD6B60">
      <w:pPr>
        <w:rPr>
          <w:rFonts w:ascii="Arial" w:hAnsi="Arial"/>
          <w:szCs w:val="24"/>
        </w:rPr>
      </w:pPr>
      <w:r w:rsidRPr="00BD6B60">
        <w:rPr>
          <w:rFonts w:ascii="Arial" w:hAnsi="Arial"/>
          <w:szCs w:val="24"/>
        </w:rPr>
        <w:t>Esta seção descreve os custos</w:t>
      </w:r>
      <w:r w:rsidR="009A3AC3">
        <w:rPr>
          <w:rFonts w:ascii="Arial" w:hAnsi="Arial"/>
          <w:szCs w:val="24"/>
        </w:rPr>
        <w:t xml:space="preserve"> e</w:t>
      </w:r>
      <w:r w:rsidRPr="00BD6B60">
        <w:rPr>
          <w:rFonts w:ascii="Arial" w:hAnsi="Arial"/>
          <w:szCs w:val="24"/>
        </w:rPr>
        <w:t xml:space="preserve"> prazos de entrega.</w:t>
      </w:r>
    </w:p>
    <w:p w:rsidR="00CF291D" w:rsidRDefault="00CF291D" w:rsidP="00CF291D">
      <w:pPr>
        <w:pStyle w:val="Ttulo2"/>
        <w:keepNext w:val="0"/>
        <w:widowControl w:val="0"/>
      </w:pPr>
      <w:bookmarkStart w:id="79" w:name="_Toc74196713"/>
      <w:bookmarkStart w:id="80" w:name="_Toc111877153"/>
      <w:bookmarkStart w:id="81" w:name="_Toc141516651"/>
      <w:bookmarkStart w:id="82" w:name="_Toc428808719"/>
      <w:bookmarkStart w:id="83" w:name="_Toc435000450"/>
      <w:r w:rsidRPr="00CF291D">
        <w:t>Sobre o número de horas e valor</w:t>
      </w:r>
      <w:bookmarkEnd w:id="79"/>
      <w:bookmarkEnd w:id="80"/>
      <w:bookmarkEnd w:id="81"/>
      <w:bookmarkEnd w:id="82"/>
      <w:bookmarkEnd w:id="83"/>
    </w:p>
    <w:p w:rsidR="00A47AE6" w:rsidRPr="0004264F" w:rsidRDefault="00A47AE6" w:rsidP="00A47AE6">
      <w:pPr>
        <w:rPr>
          <w:rFonts w:ascii="Arial" w:hAnsi="Arial"/>
        </w:rPr>
      </w:pPr>
      <w:r w:rsidRPr="0004264F">
        <w:rPr>
          <w:rFonts w:ascii="Arial" w:hAnsi="Arial"/>
        </w:rPr>
        <w:t>As horas requeridas neste projeto estão descritas abaixo:</w:t>
      </w:r>
    </w:p>
    <w:p w:rsidR="00A47AE6" w:rsidRPr="0004264F" w:rsidRDefault="00A47AE6" w:rsidP="00A47AE6">
      <w:pPr>
        <w:pStyle w:val="PargrafodaLista"/>
        <w:numPr>
          <w:ilvl w:val="0"/>
          <w:numId w:val="27"/>
        </w:numPr>
        <w:rPr>
          <w:rFonts w:ascii="Arial" w:hAnsi="Arial"/>
        </w:rPr>
      </w:pPr>
      <w:r w:rsidRPr="0004264F">
        <w:rPr>
          <w:rFonts w:ascii="Arial" w:hAnsi="Arial"/>
        </w:rPr>
        <w:t>Fase de prospecção: 11 horas;</w:t>
      </w:r>
    </w:p>
    <w:p w:rsidR="00A47AE6" w:rsidRPr="0004264F" w:rsidRDefault="00A47AE6" w:rsidP="00A47AE6">
      <w:pPr>
        <w:pStyle w:val="PargrafodaLista"/>
        <w:numPr>
          <w:ilvl w:val="0"/>
          <w:numId w:val="27"/>
        </w:numPr>
        <w:rPr>
          <w:rFonts w:ascii="Arial" w:hAnsi="Arial"/>
        </w:rPr>
      </w:pPr>
      <w:r w:rsidRPr="0004264F">
        <w:rPr>
          <w:rFonts w:ascii="Arial" w:hAnsi="Arial"/>
        </w:rPr>
        <w:t>Fase de análise: 40 horas;</w:t>
      </w:r>
    </w:p>
    <w:p w:rsidR="00A47AE6" w:rsidRPr="0004264F" w:rsidRDefault="00A47AE6" w:rsidP="00A47AE6">
      <w:pPr>
        <w:pStyle w:val="PargrafodaLista"/>
        <w:numPr>
          <w:ilvl w:val="0"/>
          <w:numId w:val="27"/>
        </w:numPr>
        <w:rPr>
          <w:rFonts w:ascii="Arial" w:hAnsi="Arial"/>
        </w:rPr>
      </w:pPr>
      <w:r w:rsidRPr="0004264F">
        <w:rPr>
          <w:rFonts w:ascii="Arial" w:hAnsi="Arial"/>
        </w:rPr>
        <w:t>Fase de projeto: 10 horas;</w:t>
      </w:r>
    </w:p>
    <w:p w:rsidR="00A47AE6" w:rsidRPr="0004264F" w:rsidRDefault="001F39D9" w:rsidP="00A47AE6">
      <w:pPr>
        <w:pStyle w:val="PargrafodaLista"/>
        <w:numPr>
          <w:ilvl w:val="0"/>
          <w:numId w:val="27"/>
        </w:numPr>
        <w:rPr>
          <w:rFonts w:ascii="Arial" w:hAnsi="Arial"/>
        </w:rPr>
      </w:pPr>
      <w:r w:rsidRPr="0004264F">
        <w:rPr>
          <w:rFonts w:ascii="Arial" w:hAnsi="Arial"/>
        </w:rPr>
        <w:t>Fase de planejamento: 16 horas;</w:t>
      </w:r>
    </w:p>
    <w:p w:rsidR="001F39D9" w:rsidRPr="0004264F" w:rsidRDefault="001F39D9" w:rsidP="00A47AE6">
      <w:pPr>
        <w:pStyle w:val="PargrafodaLista"/>
        <w:numPr>
          <w:ilvl w:val="0"/>
          <w:numId w:val="27"/>
        </w:numPr>
        <w:rPr>
          <w:rFonts w:ascii="Arial" w:hAnsi="Arial"/>
        </w:rPr>
      </w:pPr>
      <w:r w:rsidRPr="0004264F">
        <w:rPr>
          <w:rFonts w:ascii="Arial" w:hAnsi="Arial"/>
        </w:rPr>
        <w:t>Fase de desenvolvimento (fase descrita no parágrafo a seguir): 136 horas;</w:t>
      </w:r>
    </w:p>
    <w:p w:rsidR="001F39D9" w:rsidRPr="0004264F" w:rsidRDefault="001F39D9" w:rsidP="00A47AE6">
      <w:pPr>
        <w:pStyle w:val="PargrafodaLista"/>
        <w:numPr>
          <w:ilvl w:val="0"/>
          <w:numId w:val="27"/>
        </w:numPr>
        <w:rPr>
          <w:rFonts w:ascii="Arial" w:hAnsi="Arial"/>
        </w:rPr>
      </w:pPr>
      <w:r w:rsidRPr="0004264F">
        <w:rPr>
          <w:rFonts w:ascii="Arial" w:hAnsi="Arial"/>
        </w:rPr>
        <w:t>Fase de monitoramento e controle: 5 horas;</w:t>
      </w:r>
    </w:p>
    <w:p w:rsidR="001F39D9" w:rsidRPr="0004264F" w:rsidRDefault="001F39D9" w:rsidP="00A47AE6">
      <w:pPr>
        <w:pStyle w:val="PargrafodaLista"/>
        <w:numPr>
          <w:ilvl w:val="0"/>
          <w:numId w:val="27"/>
        </w:numPr>
        <w:rPr>
          <w:rFonts w:ascii="Arial" w:hAnsi="Arial"/>
        </w:rPr>
      </w:pPr>
      <w:r w:rsidRPr="0004264F">
        <w:rPr>
          <w:rFonts w:ascii="Arial" w:hAnsi="Arial"/>
        </w:rPr>
        <w:lastRenderedPageBreak/>
        <w:t>Fase de fechamento: 16 horas;</w:t>
      </w:r>
    </w:p>
    <w:p w:rsidR="001F39D9" w:rsidRPr="0004264F" w:rsidRDefault="001F39D9" w:rsidP="001F39D9">
      <w:pPr>
        <w:pStyle w:val="PargrafodaLista"/>
        <w:numPr>
          <w:ilvl w:val="0"/>
          <w:numId w:val="27"/>
        </w:numPr>
        <w:rPr>
          <w:rFonts w:ascii="Arial" w:hAnsi="Arial"/>
        </w:rPr>
      </w:pPr>
      <w:r w:rsidRPr="0004264F">
        <w:rPr>
          <w:rFonts w:ascii="Arial" w:hAnsi="Arial"/>
        </w:rPr>
        <w:t>Fase de processo de controle e mudança: 8 horas.</w:t>
      </w:r>
    </w:p>
    <w:p w:rsidR="001F39D9" w:rsidRPr="0004264F" w:rsidRDefault="001F39D9" w:rsidP="001F39D9">
      <w:pPr>
        <w:rPr>
          <w:rFonts w:ascii="Arial" w:hAnsi="Arial"/>
        </w:rPr>
      </w:pPr>
    </w:p>
    <w:p w:rsidR="001F39D9" w:rsidRDefault="00A47AE6" w:rsidP="001F39D9">
      <w:pPr>
        <w:rPr>
          <w:rFonts w:ascii="Arial" w:hAnsi="Arial"/>
        </w:rPr>
      </w:pPr>
      <w:bookmarkStart w:id="84" w:name="_Toc74196714"/>
      <w:bookmarkStart w:id="85" w:name="_Toc111877155"/>
      <w:r w:rsidRPr="0004264F">
        <w:rPr>
          <w:rFonts w:ascii="Arial" w:hAnsi="Arial"/>
        </w:rPr>
        <w:t>No desenvolvimento, o</w:t>
      </w:r>
      <w:r w:rsidR="00CF291D" w:rsidRPr="0004264F">
        <w:rPr>
          <w:rFonts w:ascii="Arial" w:hAnsi="Arial"/>
        </w:rPr>
        <w:t xml:space="preserve"> total de horas requeridas para o desenvolvimento dos requisitos solicitados é de </w:t>
      </w:r>
      <w:r w:rsidR="00762CB7" w:rsidRPr="0004264F">
        <w:rPr>
          <w:rFonts w:ascii="Arial" w:hAnsi="Arial"/>
        </w:rPr>
        <w:t>39</w:t>
      </w:r>
      <w:r w:rsidR="00CF291D" w:rsidRPr="0004264F">
        <w:rPr>
          <w:rFonts w:ascii="Arial" w:hAnsi="Arial"/>
        </w:rPr>
        <w:t xml:space="preserve"> horas para o módulo de controle de usuários, </w:t>
      </w:r>
      <w:r w:rsidR="00762CB7" w:rsidRPr="0004264F">
        <w:rPr>
          <w:rFonts w:ascii="Arial" w:hAnsi="Arial"/>
        </w:rPr>
        <w:t>15</w:t>
      </w:r>
      <w:r w:rsidR="00CF291D" w:rsidRPr="0004264F">
        <w:rPr>
          <w:rFonts w:ascii="Arial" w:hAnsi="Arial"/>
        </w:rPr>
        <w:t xml:space="preserve"> horas </w:t>
      </w:r>
      <w:r w:rsidR="00CF291D" w:rsidRPr="00CF291D">
        <w:rPr>
          <w:rFonts w:ascii="Arial" w:hAnsi="Arial"/>
        </w:rPr>
        <w:t xml:space="preserve">para o módulo de controle de animais, </w:t>
      </w:r>
      <w:r w:rsidR="00762CB7">
        <w:rPr>
          <w:rFonts w:ascii="Arial" w:hAnsi="Arial"/>
        </w:rPr>
        <w:t>22</w:t>
      </w:r>
      <w:r w:rsidR="00CF291D" w:rsidRPr="00CF291D">
        <w:rPr>
          <w:rFonts w:ascii="Arial" w:hAnsi="Arial"/>
        </w:rPr>
        <w:t xml:space="preserve"> horas para o módulo</w:t>
      </w:r>
      <w:r w:rsidR="00762CB7">
        <w:rPr>
          <w:rFonts w:ascii="Arial" w:hAnsi="Arial"/>
        </w:rPr>
        <w:t xml:space="preserve"> de controle de notificações, 15</w:t>
      </w:r>
      <w:r w:rsidR="00CF291D" w:rsidRPr="00CF291D">
        <w:rPr>
          <w:rFonts w:ascii="Arial" w:hAnsi="Arial"/>
        </w:rPr>
        <w:t xml:space="preserve"> horas para o módulo de controle de adoção e </w:t>
      </w:r>
      <w:r w:rsidR="00762CB7">
        <w:rPr>
          <w:rFonts w:ascii="Arial" w:hAnsi="Arial"/>
        </w:rPr>
        <w:t>20</w:t>
      </w:r>
      <w:r w:rsidR="00CF291D" w:rsidRPr="00CF291D">
        <w:rPr>
          <w:rFonts w:ascii="Arial" w:hAnsi="Arial"/>
        </w:rPr>
        <w:t xml:space="preserve"> horas para o m</w:t>
      </w:r>
      <w:r>
        <w:rPr>
          <w:rFonts w:ascii="Arial" w:hAnsi="Arial"/>
        </w:rPr>
        <w:t>ódulo controle de classificação.</w:t>
      </w:r>
    </w:p>
    <w:p w:rsidR="001F39D9" w:rsidRPr="001F39D9" w:rsidRDefault="001F39D9" w:rsidP="001F39D9">
      <w:pPr>
        <w:rPr>
          <w:rFonts w:ascii="Arial" w:hAnsi="Arial"/>
        </w:rPr>
      </w:pPr>
      <w:r w:rsidRPr="001F39D9">
        <w:rPr>
          <w:rFonts w:ascii="Arial" w:hAnsi="Arial"/>
        </w:rPr>
        <w:t>Assim, o projeto tem uma estimativa de tempo total de 242 horas.</w:t>
      </w:r>
    </w:p>
    <w:p w:rsidR="00CF291D" w:rsidRDefault="00CF291D" w:rsidP="00A47AE6">
      <w:pPr>
        <w:rPr>
          <w:rFonts w:ascii="Arial" w:hAnsi="Arial"/>
        </w:rPr>
      </w:pPr>
      <w:r w:rsidRPr="00CF291D">
        <w:rPr>
          <w:rFonts w:ascii="Arial" w:hAnsi="Arial"/>
        </w:rPr>
        <w:t xml:space="preserve">O </w:t>
      </w:r>
      <w:r w:rsidR="00420D88">
        <w:rPr>
          <w:rFonts w:ascii="Arial" w:hAnsi="Arial"/>
        </w:rPr>
        <w:t>valor total deste</w:t>
      </w:r>
      <w:r w:rsidRPr="00CF291D">
        <w:rPr>
          <w:rFonts w:ascii="Arial" w:hAnsi="Arial"/>
        </w:rPr>
        <w:t xml:space="preserve"> </w:t>
      </w:r>
      <w:r w:rsidR="00420D88">
        <w:rPr>
          <w:rFonts w:ascii="Arial" w:hAnsi="Arial"/>
        </w:rPr>
        <w:t>projeto</w:t>
      </w:r>
      <w:r w:rsidRPr="00CF291D">
        <w:rPr>
          <w:rFonts w:ascii="Arial" w:hAnsi="Arial"/>
        </w:rPr>
        <w:t xml:space="preserve"> é de R$ </w:t>
      </w:r>
      <w:r w:rsidR="00406112">
        <w:rPr>
          <w:rFonts w:ascii="Arial" w:hAnsi="Arial"/>
        </w:rPr>
        <w:t>9.274</w:t>
      </w:r>
      <w:r w:rsidRPr="00CF291D">
        <w:rPr>
          <w:rFonts w:ascii="Arial" w:hAnsi="Arial"/>
        </w:rPr>
        <w:t>,00 (</w:t>
      </w:r>
      <w:r w:rsidR="00C527E5">
        <w:rPr>
          <w:rFonts w:ascii="Arial" w:hAnsi="Arial"/>
        </w:rPr>
        <w:t>nove</w:t>
      </w:r>
      <w:r w:rsidRPr="00CF291D">
        <w:rPr>
          <w:rFonts w:ascii="Arial" w:hAnsi="Arial"/>
        </w:rPr>
        <w:t xml:space="preserve"> mil, </w:t>
      </w:r>
      <w:r w:rsidR="00C527E5">
        <w:rPr>
          <w:rFonts w:ascii="Arial" w:hAnsi="Arial"/>
        </w:rPr>
        <w:t>duzentos e setenta e quatro</w:t>
      </w:r>
      <w:r w:rsidRPr="00CF291D">
        <w:rPr>
          <w:rFonts w:ascii="Arial" w:hAnsi="Arial"/>
        </w:rPr>
        <w:t xml:space="preserve"> reais).</w:t>
      </w:r>
    </w:p>
    <w:p w:rsidR="00897C32" w:rsidRDefault="00897C32" w:rsidP="00CF291D">
      <w:pPr>
        <w:ind w:left="360"/>
        <w:rPr>
          <w:rFonts w:ascii="Arial" w:hAnsi="Arial"/>
        </w:rPr>
      </w:pPr>
    </w:p>
    <w:p w:rsidR="00420D88" w:rsidRPr="00CF291D" w:rsidRDefault="00420D88" w:rsidP="00CF291D">
      <w:pPr>
        <w:ind w:left="360"/>
        <w:rPr>
          <w:rFonts w:ascii="Arial" w:hAnsi="Arial"/>
        </w:rPr>
      </w:pPr>
    </w:p>
    <w:p w:rsidR="00CF291D" w:rsidRPr="00CF291D" w:rsidRDefault="00CF291D" w:rsidP="00CF291D">
      <w:pPr>
        <w:pStyle w:val="Ttulo2"/>
        <w:keepNext w:val="0"/>
        <w:widowControl w:val="0"/>
      </w:pPr>
      <w:bookmarkStart w:id="86" w:name="_Toc141516652"/>
      <w:bookmarkStart w:id="87" w:name="_Toc428808720"/>
      <w:bookmarkStart w:id="88" w:name="_Toc435000451"/>
      <w:r w:rsidRPr="00CF291D">
        <w:t>Forma de pagamento</w:t>
      </w:r>
      <w:bookmarkEnd w:id="84"/>
      <w:bookmarkEnd w:id="85"/>
      <w:bookmarkEnd w:id="86"/>
      <w:bookmarkEnd w:id="87"/>
      <w:bookmarkEnd w:id="88"/>
    </w:p>
    <w:p w:rsidR="00CF291D" w:rsidRPr="00CF291D" w:rsidRDefault="00CF291D" w:rsidP="00FC7A61">
      <w:pPr>
        <w:rPr>
          <w:rFonts w:ascii="Arial" w:hAnsi="Arial"/>
        </w:rPr>
      </w:pPr>
      <w:r w:rsidRPr="00CF291D">
        <w:rPr>
          <w:rFonts w:ascii="Arial" w:hAnsi="Arial"/>
        </w:rPr>
        <w:t xml:space="preserve">O pagamento desta proposta será realizado em 2 (duas parcelas), de valor R$ </w:t>
      </w:r>
      <w:r w:rsidR="00A36529">
        <w:rPr>
          <w:rFonts w:ascii="Arial" w:hAnsi="Arial"/>
        </w:rPr>
        <w:t>4.637,00</w:t>
      </w:r>
      <w:r w:rsidRPr="00CF291D">
        <w:rPr>
          <w:rFonts w:ascii="Arial" w:hAnsi="Arial"/>
        </w:rPr>
        <w:t xml:space="preserve"> (</w:t>
      </w:r>
      <w:r w:rsidR="00DC6ABF">
        <w:rPr>
          <w:rFonts w:ascii="Arial" w:hAnsi="Arial"/>
        </w:rPr>
        <w:t>quatro</w:t>
      </w:r>
      <w:r w:rsidRPr="00CF291D">
        <w:rPr>
          <w:rFonts w:ascii="Arial" w:hAnsi="Arial"/>
        </w:rPr>
        <w:t xml:space="preserve"> mil, </w:t>
      </w:r>
      <w:r w:rsidR="00DC6ABF">
        <w:rPr>
          <w:rFonts w:ascii="Arial" w:hAnsi="Arial"/>
        </w:rPr>
        <w:t>seiscentos e trinta e sete reais</w:t>
      </w:r>
      <w:r w:rsidRPr="00CF291D">
        <w:rPr>
          <w:rFonts w:ascii="Arial" w:hAnsi="Arial"/>
        </w:rPr>
        <w:t>).</w:t>
      </w:r>
    </w:p>
    <w:p w:rsidR="00CF291D" w:rsidRPr="00CF291D" w:rsidRDefault="00CF291D" w:rsidP="00FC7A61">
      <w:pPr>
        <w:rPr>
          <w:rFonts w:ascii="Arial" w:hAnsi="Arial"/>
        </w:rPr>
      </w:pPr>
      <w:r w:rsidRPr="00CF291D">
        <w:rPr>
          <w:rFonts w:ascii="Arial" w:hAnsi="Arial"/>
        </w:rPr>
        <w:t>O pagamento será feito da seguinte forma:</w:t>
      </w:r>
    </w:p>
    <w:p w:rsidR="00CF291D" w:rsidRPr="00CF291D" w:rsidRDefault="00CF291D" w:rsidP="00CF291D">
      <w:pPr>
        <w:ind w:left="360"/>
        <w:rPr>
          <w:rFonts w:ascii="Arial" w:hAnsi="Arial"/>
        </w:rPr>
      </w:pPr>
      <w:r w:rsidRPr="00CF291D">
        <w:rPr>
          <w:rFonts w:ascii="Arial" w:hAnsi="Arial"/>
        </w:rPr>
        <w:t>1ª. Parcela: 5 dias após a assinatura desta proposta por parte da Contratante;</w:t>
      </w:r>
    </w:p>
    <w:p w:rsidR="00CF291D" w:rsidRPr="00CF291D" w:rsidRDefault="00CF291D" w:rsidP="00CF291D">
      <w:pPr>
        <w:ind w:left="360"/>
        <w:rPr>
          <w:rFonts w:ascii="Arial" w:hAnsi="Arial"/>
        </w:rPr>
      </w:pPr>
      <w:r w:rsidRPr="00CF291D">
        <w:rPr>
          <w:rFonts w:ascii="Arial" w:hAnsi="Arial"/>
        </w:rPr>
        <w:t>2ª. Parcela: 5 dias após a homologação da última Iteração do sistema.</w:t>
      </w:r>
    </w:p>
    <w:p w:rsidR="001241E4" w:rsidRPr="00BD6B60" w:rsidRDefault="001241E4" w:rsidP="00BD6B60">
      <w:pPr>
        <w:rPr>
          <w:rFonts w:ascii="Arial" w:hAnsi="Arial"/>
        </w:rPr>
      </w:pPr>
    </w:p>
    <w:p w:rsidR="0067527E" w:rsidRPr="00CB6B62" w:rsidRDefault="0067527E" w:rsidP="0067527E">
      <w:pPr>
        <w:pStyle w:val="Ttulo1"/>
      </w:pPr>
      <w:bookmarkStart w:id="89" w:name="_Toc435000452"/>
      <w:r w:rsidRPr="00CB6B62">
        <w:t xml:space="preserve">Mudanças nos </w:t>
      </w:r>
      <w:bookmarkEnd w:id="70"/>
      <w:r w:rsidR="00C44C23">
        <w:t>REQUISITOS</w:t>
      </w:r>
      <w:bookmarkEnd w:id="89"/>
    </w:p>
    <w:p w:rsidR="0012577D" w:rsidRDefault="0012577D" w:rsidP="00715D7C">
      <w:pPr>
        <w:rPr>
          <w:rFonts w:ascii="Arial" w:hAnsi="Arial"/>
          <w:szCs w:val="24"/>
        </w:rPr>
      </w:pPr>
      <w:bookmarkStart w:id="90" w:name="_Toc175024579"/>
    </w:p>
    <w:p w:rsidR="00715D7C" w:rsidRPr="002823FE" w:rsidRDefault="00715D7C" w:rsidP="00715D7C">
      <w:pPr>
        <w:rPr>
          <w:rFonts w:ascii="Arial" w:hAnsi="Arial"/>
          <w:szCs w:val="24"/>
        </w:rPr>
      </w:pPr>
      <w:r w:rsidRPr="002823FE">
        <w:rPr>
          <w:rFonts w:ascii="Arial" w:hAnsi="Arial"/>
          <w:szCs w:val="24"/>
        </w:rPr>
        <w:t>Sempre que seja necessária a introdução de alterações em relação aos requisitos descritos neste documento ou a inclusão de novos requisitos, os seguintes itens devem ser seguidos:</w:t>
      </w:r>
    </w:p>
    <w:p w:rsidR="00715D7C" w:rsidRPr="002823FE" w:rsidRDefault="00715D7C" w:rsidP="005A3D02">
      <w:pPr>
        <w:numPr>
          <w:ilvl w:val="0"/>
          <w:numId w:val="8"/>
        </w:numPr>
        <w:rPr>
          <w:rFonts w:ascii="Arial" w:hAnsi="Arial"/>
          <w:szCs w:val="24"/>
        </w:rPr>
      </w:pPr>
      <w:r w:rsidRPr="002823FE">
        <w:rPr>
          <w:rFonts w:ascii="Arial" w:hAnsi="Arial"/>
          <w:szCs w:val="24"/>
        </w:rPr>
        <w:t>Toda solicit</w:t>
      </w:r>
      <w:r w:rsidR="00393033" w:rsidRPr="002823FE">
        <w:rPr>
          <w:rFonts w:ascii="Arial" w:hAnsi="Arial"/>
          <w:szCs w:val="24"/>
        </w:rPr>
        <w:t>ação de mudança proveniente do c</w:t>
      </w:r>
      <w:r w:rsidRPr="002823FE">
        <w:rPr>
          <w:rFonts w:ascii="Arial" w:hAnsi="Arial"/>
          <w:szCs w:val="24"/>
        </w:rPr>
        <w:t>ontratante deverá ser documentada por este e enviada a</w:t>
      </w:r>
      <w:r w:rsidR="00393033" w:rsidRPr="002823FE">
        <w:rPr>
          <w:rFonts w:ascii="Arial" w:hAnsi="Arial"/>
          <w:szCs w:val="24"/>
        </w:rPr>
        <w:t xml:space="preserve"> um dos responsáveis do projeto</w:t>
      </w:r>
      <w:r w:rsidRPr="002823FE">
        <w:rPr>
          <w:rFonts w:ascii="Arial" w:hAnsi="Arial"/>
          <w:szCs w:val="24"/>
        </w:rPr>
        <w:t>.</w:t>
      </w:r>
    </w:p>
    <w:p w:rsidR="00715D7C" w:rsidRPr="002823FE" w:rsidRDefault="00715D7C" w:rsidP="005A3D02">
      <w:pPr>
        <w:numPr>
          <w:ilvl w:val="0"/>
          <w:numId w:val="8"/>
        </w:numPr>
        <w:rPr>
          <w:rFonts w:ascii="Arial" w:hAnsi="Arial"/>
          <w:szCs w:val="24"/>
        </w:rPr>
      </w:pPr>
      <w:r w:rsidRPr="002823FE">
        <w:rPr>
          <w:rFonts w:ascii="Arial" w:hAnsi="Arial"/>
          <w:szCs w:val="24"/>
        </w:rPr>
        <w:t>Um documento contendo a descrição da solicitação de mudança deve ser assinado p</w:t>
      </w:r>
      <w:r w:rsidR="00E9043F" w:rsidRPr="002823FE">
        <w:rPr>
          <w:rFonts w:ascii="Arial" w:hAnsi="Arial"/>
          <w:szCs w:val="24"/>
        </w:rPr>
        <w:t>or pelo menos um responsável</w:t>
      </w:r>
      <w:r w:rsidRPr="002823FE">
        <w:rPr>
          <w:rFonts w:ascii="Arial" w:hAnsi="Arial"/>
          <w:szCs w:val="24"/>
        </w:rPr>
        <w:t xml:space="preserve"> </w:t>
      </w:r>
      <w:r w:rsidR="00E9043F" w:rsidRPr="002823FE">
        <w:rPr>
          <w:rFonts w:ascii="Arial" w:hAnsi="Arial"/>
          <w:szCs w:val="24"/>
        </w:rPr>
        <w:t>de cada parte</w:t>
      </w:r>
      <w:r w:rsidRPr="002823FE">
        <w:rPr>
          <w:rFonts w:ascii="Arial" w:hAnsi="Arial"/>
          <w:szCs w:val="24"/>
        </w:rPr>
        <w:t>, formalizando assim a solicitação.</w:t>
      </w:r>
    </w:p>
    <w:p w:rsidR="00715D7C" w:rsidRPr="002823FE" w:rsidRDefault="00715D7C" w:rsidP="005A3D02">
      <w:pPr>
        <w:numPr>
          <w:ilvl w:val="0"/>
          <w:numId w:val="8"/>
        </w:numPr>
        <w:rPr>
          <w:rFonts w:ascii="Arial" w:hAnsi="Arial"/>
          <w:szCs w:val="24"/>
        </w:rPr>
      </w:pPr>
      <w:r w:rsidRPr="002823FE">
        <w:rPr>
          <w:rFonts w:ascii="Arial" w:hAnsi="Arial"/>
          <w:szCs w:val="24"/>
        </w:rPr>
        <w:t xml:space="preserve">O tempo necessário para avaliar a viabilidade técnica de uma alteração no escopo delineado </w:t>
      </w:r>
      <w:r w:rsidR="00393033" w:rsidRPr="002823FE">
        <w:rPr>
          <w:rFonts w:ascii="Arial" w:hAnsi="Arial"/>
          <w:szCs w:val="24"/>
        </w:rPr>
        <w:t>nesta proposta será cobrado ao c</w:t>
      </w:r>
      <w:r w:rsidRPr="002823FE">
        <w:rPr>
          <w:rFonts w:ascii="Arial" w:hAnsi="Arial"/>
          <w:szCs w:val="24"/>
        </w:rPr>
        <w:t>ontratante.</w:t>
      </w:r>
    </w:p>
    <w:p w:rsidR="00715D7C" w:rsidRPr="002823FE" w:rsidRDefault="00715D7C" w:rsidP="005A3D02">
      <w:pPr>
        <w:numPr>
          <w:ilvl w:val="0"/>
          <w:numId w:val="8"/>
        </w:numPr>
        <w:rPr>
          <w:rFonts w:ascii="Arial" w:hAnsi="Arial"/>
          <w:szCs w:val="24"/>
        </w:rPr>
      </w:pPr>
      <w:r w:rsidRPr="002823FE">
        <w:rPr>
          <w:rFonts w:ascii="Arial" w:hAnsi="Arial"/>
          <w:szCs w:val="24"/>
        </w:rPr>
        <w:t>A empresa fornecedora avaliará o impacto da mudança no cronograma e no c</w:t>
      </w:r>
      <w:r w:rsidR="00393033" w:rsidRPr="002823FE">
        <w:rPr>
          <w:rFonts w:ascii="Arial" w:hAnsi="Arial"/>
          <w:szCs w:val="24"/>
        </w:rPr>
        <w:t>usto do serviço e submeterá ao c</w:t>
      </w:r>
      <w:r w:rsidRPr="002823FE">
        <w:rPr>
          <w:rFonts w:ascii="Arial" w:hAnsi="Arial"/>
          <w:szCs w:val="24"/>
        </w:rPr>
        <w:t>ontratante para aprovação.</w:t>
      </w:r>
    </w:p>
    <w:p w:rsidR="00715D7C" w:rsidRPr="00CB6B62" w:rsidRDefault="00715D7C" w:rsidP="005A3D02">
      <w:pPr>
        <w:numPr>
          <w:ilvl w:val="0"/>
          <w:numId w:val="8"/>
        </w:numPr>
        <w:rPr>
          <w:rFonts w:ascii="Arial" w:hAnsi="Arial"/>
        </w:rPr>
      </w:pPr>
      <w:r w:rsidRPr="002823FE">
        <w:rPr>
          <w:rFonts w:ascii="Arial" w:hAnsi="Arial"/>
          <w:szCs w:val="24"/>
        </w:rPr>
        <w:t>A empresa fornecedora iniciará a execução da mudança no caso de não haver impacto associado à mesma.</w:t>
      </w:r>
    </w:p>
    <w:bookmarkEnd w:id="71"/>
    <w:bookmarkEnd w:id="72"/>
    <w:bookmarkEnd w:id="73"/>
    <w:bookmarkEnd w:id="74"/>
    <w:bookmarkEnd w:id="75"/>
    <w:bookmarkEnd w:id="76"/>
    <w:bookmarkEnd w:id="77"/>
    <w:bookmarkEnd w:id="90"/>
    <w:p w:rsidR="00D1607C" w:rsidRDefault="00D1607C">
      <w:pPr>
        <w:rPr>
          <w:rFonts w:ascii="Arial" w:hAnsi="Arial"/>
          <w:sz w:val="22"/>
        </w:rPr>
      </w:pPr>
    </w:p>
    <w:p w:rsidR="00D1607C" w:rsidRDefault="00D1607C">
      <w:pPr>
        <w:rPr>
          <w:rFonts w:ascii="Arial" w:hAnsi="Arial"/>
          <w:sz w:val="22"/>
        </w:rPr>
      </w:pPr>
    </w:p>
    <w:p w:rsidR="00D1607C" w:rsidRDefault="00D1607C">
      <w:pPr>
        <w:rPr>
          <w:rFonts w:ascii="Arial" w:hAnsi="Arial"/>
          <w:sz w:val="22"/>
        </w:rPr>
      </w:pPr>
    </w:p>
    <w:p w:rsidR="00D1607C" w:rsidRDefault="00D1607C">
      <w:pPr>
        <w:rPr>
          <w:rFonts w:ascii="Arial" w:hAnsi="Arial"/>
          <w:sz w:val="22"/>
        </w:rPr>
      </w:pPr>
    </w:p>
    <w:p w:rsidR="00334BD1" w:rsidRPr="00CB6B62" w:rsidRDefault="00334BD1" w:rsidP="00E52CC9">
      <w:pPr>
        <w:pStyle w:val="Nomes"/>
        <w:ind w:firstLine="0"/>
      </w:pPr>
    </w:p>
    <w:sectPr w:rsidR="00334BD1" w:rsidRPr="00CB6B62" w:rsidSect="00965C63">
      <w:headerReference w:type="even" r:id="rId10"/>
      <w:pgSz w:w="11906" w:h="16838" w:code="9"/>
      <w:pgMar w:top="1418" w:right="1418" w:bottom="1899" w:left="1418" w:header="720" w:footer="73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299" w:rsidRDefault="00064299">
      <w:r>
        <w:separator/>
      </w:r>
    </w:p>
  </w:endnote>
  <w:endnote w:type="continuationSeparator" w:id="0">
    <w:p w:rsidR="00064299" w:rsidRDefault="00064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536"/>
      <w:gridCol w:w="567"/>
      <w:gridCol w:w="3969"/>
    </w:tblGrid>
    <w:tr w:rsidR="004F658A">
      <w:trPr>
        <w:trHeight w:val="268"/>
      </w:trPr>
      <w:tc>
        <w:tcPr>
          <w:tcW w:w="4536" w:type="dxa"/>
        </w:tcPr>
        <w:p w:rsidR="004F658A" w:rsidRDefault="004F658A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gridSpan w:val="2"/>
        </w:tcPr>
        <w:p w:rsidR="004F658A" w:rsidRDefault="004F658A">
          <w:pPr>
            <w:pStyle w:val="Rodap"/>
            <w:jc w:val="right"/>
          </w:pPr>
          <w:r>
            <w:t xml:space="preserve">Página </w:t>
          </w:r>
          <w:r w:rsidR="004574ED">
            <w:fldChar w:fldCharType="begin"/>
          </w:r>
          <w:r w:rsidR="00B65013">
            <w:instrText xml:space="preserve"> PAGE </w:instrText>
          </w:r>
          <w:r w:rsidR="004574ED">
            <w:fldChar w:fldCharType="separate"/>
          </w:r>
          <w:r w:rsidR="004C0FA3">
            <w:rPr>
              <w:noProof/>
            </w:rPr>
            <w:t>13</w:t>
          </w:r>
          <w:r w:rsidR="004574ED">
            <w:rPr>
              <w:noProof/>
            </w:rPr>
            <w:fldChar w:fldCharType="end"/>
          </w:r>
          <w:r>
            <w:t xml:space="preserve"> de </w:t>
          </w:r>
          <w:fldSimple w:instr=" NUMPAGES ">
            <w:r w:rsidR="004C0FA3">
              <w:rPr>
                <w:noProof/>
              </w:rPr>
              <w:t>14</w:t>
            </w:r>
          </w:fldSimple>
        </w:p>
      </w:tc>
    </w:tr>
    <w:tr w:rsidR="004F658A" w:rsidTr="00CC16AE">
      <w:trPr>
        <w:trHeight w:val="268"/>
      </w:trPr>
      <w:tc>
        <w:tcPr>
          <w:tcW w:w="5103" w:type="dxa"/>
          <w:gridSpan w:val="2"/>
        </w:tcPr>
        <w:p w:rsidR="004F658A" w:rsidRDefault="004F658A" w:rsidP="006A3C1F">
          <w:pPr>
            <w:pStyle w:val="Rodap"/>
            <w:jc w:val="left"/>
          </w:pPr>
          <w:r>
            <w:t xml:space="preserve">Projeto </w:t>
          </w:r>
          <w:r w:rsidRPr="00C76E17">
            <w:t>COM212</w:t>
          </w:r>
          <w:r>
            <w:t xml:space="preserve"> PETadoption </w:t>
          </w:r>
        </w:p>
        <w:p w:rsidR="004F658A" w:rsidRDefault="004F658A" w:rsidP="006A3C1F">
          <w:pPr>
            <w:pStyle w:val="Rodap"/>
            <w:jc w:val="left"/>
          </w:pPr>
          <w:r>
            <w:t>Versão 1.0</w:t>
          </w:r>
        </w:p>
      </w:tc>
      <w:tc>
        <w:tcPr>
          <w:tcW w:w="3969" w:type="dxa"/>
        </w:tcPr>
        <w:p w:rsidR="004F658A" w:rsidRDefault="004F658A">
          <w:pPr>
            <w:pStyle w:val="Rodap"/>
            <w:jc w:val="right"/>
            <w:rPr>
              <w:snapToGrid w:val="0"/>
              <w:lang w:eastAsia="en-US"/>
            </w:rPr>
          </w:pPr>
        </w:p>
      </w:tc>
    </w:tr>
  </w:tbl>
  <w:p w:rsidR="004F658A" w:rsidRDefault="004F658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299" w:rsidRDefault="00064299">
      <w:r>
        <w:separator/>
      </w:r>
    </w:p>
  </w:footnote>
  <w:footnote w:type="continuationSeparator" w:id="0">
    <w:p w:rsidR="00064299" w:rsidRDefault="000642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58A" w:rsidRDefault="004F658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AFE81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79C1718"/>
    <w:multiLevelType w:val="hybridMultilevel"/>
    <w:tmpl w:val="39C6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12DCF"/>
    <w:multiLevelType w:val="hybridMultilevel"/>
    <w:tmpl w:val="02E213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0B3971"/>
    <w:multiLevelType w:val="hybridMultilevel"/>
    <w:tmpl w:val="C7EE6C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A400F"/>
    <w:multiLevelType w:val="hybridMultilevel"/>
    <w:tmpl w:val="97948DFC"/>
    <w:lvl w:ilvl="0" w:tplc="6FB6F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63AF4"/>
    <w:multiLevelType w:val="multilevel"/>
    <w:tmpl w:val="801C2C3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sz w:val="24"/>
        <w:szCs w:val="24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8">
    <w:nsid w:val="15F64221"/>
    <w:multiLevelType w:val="singleLevel"/>
    <w:tmpl w:val="E8C67D32"/>
    <w:lvl w:ilvl="0">
      <w:start w:val="1"/>
      <w:numFmt w:val="decimalZero"/>
      <w:pStyle w:val="RNF"/>
      <w:lvlText w:val="[RNF%1]"/>
      <w:lvlJc w:val="left"/>
      <w:pPr>
        <w:tabs>
          <w:tab w:val="num" w:pos="1080"/>
        </w:tabs>
        <w:ind w:left="360" w:hanging="360"/>
      </w:pPr>
      <w:rPr>
        <w:b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abstractNum w:abstractNumId="9">
    <w:nsid w:val="1A003125"/>
    <w:multiLevelType w:val="hybridMultilevel"/>
    <w:tmpl w:val="466029FC"/>
    <w:lvl w:ilvl="0" w:tplc="13286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C711B"/>
    <w:multiLevelType w:val="hybridMultilevel"/>
    <w:tmpl w:val="EC9C9E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E62DE"/>
    <w:multiLevelType w:val="multilevel"/>
    <w:tmpl w:val="901C15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CC31BBC"/>
    <w:multiLevelType w:val="hybridMultilevel"/>
    <w:tmpl w:val="676C2FB8"/>
    <w:lvl w:ilvl="0" w:tplc="82E4FD7C">
      <w:start w:val="1"/>
      <w:numFmt w:val="decimalZero"/>
      <w:lvlText w:val="[RF%1]"/>
      <w:lvlJc w:val="left"/>
      <w:pPr>
        <w:tabs>
          <w:tab w:val="num" w:pos="357"/>
        </w:tabs>
        <w:ind w:left="624" w:hanging="624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543C40"/>
    <w:multiLevelType w:val="hybridMultilevel"/>
    <w:tmpl w:val="58AAE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B0AEE"/>
    <w:multiLevelType w:val="hybridMultilevel"/>
    <w:tmpl w:val="D8A0E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0E7D47"/>
    <w:multiLevelType w:val="hybridMultilevel"/>
    <w:tmpl w:val="BC3820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614F71"/>
    <w:multiLevelType w:val="hybridMultilevel"/>
    <w:tmpl w:val="DC88D9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3D7EA5"/>
    <w:multiLevelType w:val="hybridMultilevel"/>
    <w:tmpl w:val="0C185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05524"/>
    <w:multiLevelType w:val="hybridMultilevel"/>
    <w:tmpl w:val="A1BC3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D2D21"/>
    <w:multiLevelType w:val="hybridMultilevel"/>
    <w:tmpl w:val="2100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C23080"/>
    <w:multiLevelType w:val="hybridMultilevel"/>
    <w:tmpl w:val="A1BC3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8394C89"/>
    <w:multiLevelType w:val="hybridMultilevel"/>
    <w:tmpl w:val="B46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4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75C0B3B"/>
    <w:multiLevelType w:val="hybridMultilevel"/>
    <w:tmpl w:val="47B688A6"/>
    <w:lvl w:ilvl="0" w:tplc="E9202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A83773"/>
    <w:multiLevelType w:val="hybridMultilevel"/>
    <w:tmpl w:val="CE5E8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1"/>
  </w:num>
  <w:num w:numId="5">
    <w:abstractNumId w:val="23"/>
  </w:num>
  <w:num w:numId="6">
    <w:abstractNumId w:val="12"/>
  </w:num>
  <w:num w:numId="7">
    <w:abstractNumId w:val="8"/>
  </w:num>
  <w:num w:numId="8">
    <w:abstractNumId w:val="25"/>
  </w:num>
  <w:num w:numId="9">
    <w:abstractNumId w:val="9"/>
  </w:num>
  <w:num w:numId="10">
    <w:abstractNumId w:val="16"/>
  </w:num>
  <w:num w:numId="11">
    <w:abstractNumId w:val="20"/>
  </w:num>
  <w:num w:numId="12">
    <w:abstractNumId w:val="18"/>
  </w:num>
  <w:num w:numId="13">
    <w:abstractNumId w:val="13"/>
  </w:num>
  <w:num w:numId="14">
    <w:abstractNumId w:val="17"/>
  </w:num>
  <w:num w:numId="15">
    <w:abstractNumId w:val="6"/>
  </w:num>
  <w:num w:numId="16">
    <w:abstractNumId w:val="2"/>
  </w:num>
  <w:num w:numId="17">
    <w:abstractNumId w:val="19"/>
  </w:num>
  <w:num w:numId="18">
    <w:abstractNumId w:val="3"/>
  </w:num>
  <w:num w:numId="19">
    <w:abstractNumId w:val="10"/>
  </w:num>
  <w:num w:numId="20">
    <w:abstractNumId w:val="11"/>
  </w:num>
  <w:num w:numId="21">
    <w:abstractNumId w:val="24"/>
  </w:num>
  <w:num w:numId="22">
    <w:abstractNumId w:val="15"/>
  </w:num>
  <w:num w:numId="23">
    <w:abstractNumId w:val="4"/>
  </w:num>
  <w:num w:numId="24">
    <w:abstractNumId w:val="5"/>
  </w:num>
  <w:num w:numId="25">
    <w:abstractNumId w:val="26"/>
  </w:num>
  <w:num w:numId="26">
    <w:abstractNumId w:val="22"/>
  </w:num>
  <w:num w:numId="27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67660"/>
    <w:rsid w:val="00000018"/>
    <w:rsid w:val="0000141D"/>
    <w:rsid w:val="00002B82"/>
    <w:rsid w:val="00006586"/>
    <w:rsid w:val="00012A78"/>
    <w:rsid w:val="00021D8D"/>
    <w:rsid w:val="0002279F"/>
    <w:rsid w:val="0002347F"/>
    <w:rsid w:val="0002600F"/>
    <w:rsid w:val="00030111"/>
    <w:rsid w:val="000346C7"/>
    <w:rsid w:val="00040497"/>
    <w:rsid w:val="0004264F"/>
    <w:rsid w:val="00052E30"/>
    <w:rsid w:val="00063C20"/>
    <w:rsid w:val="00064299"/>
    <w:rsid w:val="000810A4"/>
    <w:rsid w:val="0008549C"/>
    <w:rsid w:val="00092BDA"/>
    <w:rsid w:val="00094A20"/>
    <w:rsid w:val="00096CA6"/>
    <w:rsid w:val="000A1AD6"/>
    <w:rsid w:val="000A2532"/>
    <w:rsid w:val="000B4E70"/>
    <w:rsid w:val="000B5E6F"/>
    <w:rsid w:val="000C7632"/>
    <w:rsid w:val="000E6861"/>
    <w:rsid w:val="000F5533"/>
    <w:rsid w:val="000F6FDB"/>
    <w:rsid w:val="001055B5"/>
    <w:rsid w:val="001121DE"/>
    <w:rsid w:val="00112C41"/>
    <w:rsid w:val="001241E4"/>
    <w:rsid w:val="0012577D"/>
    <w:rsid w:val="00125895"/>
    <w:rsid w:val="001324F2"/>
    <w:rsid w:val="00145B8B"/>
    <w:rsid w:val="00151370"/>
    <w:rsid w:val="001555C3"/>
    <w:rsid w:val="0015685A"/>
    <w:rsid w:val="00156C3A"/>
    <w:rsid w:val="0017464D"/>
    <w:rsid w:val="001F11BC"/>
    <w:rsid w:val="001F1A01"/>
    <w:rsid w:val="001F39D9"/>
    <w:rsid w:val="00200317"/>
    <w:rsid w:val="00200C42"/>
    <w:rsid w:val="00205037"/>
    <w:rsid w:val="00220B83"/>
    <w:rsid w:val="00227083"/>
    <w:rsid w:val="0023351D"/>
    <w:rsid w:val="002512A9"/>
    <w:rsid w:val="002641F2"/>
    <w:rsid w:val="002769D6"/>
    <w:rsid w:val="00280FDE"/>
    <w:rsid w:val="002823FE"/>
    <w:rsid w:val="002865D1"/>
    <w:rsid w:val="00292CA9"/>
    <w:rsid w:val="00294328"/>
    <w:rsid w:val="002A06B9"/>
    <w:rsid w:val="002A3625"/>
    <w:rsid w:val="002A6658"/>
    <w:rsid w:val="002B46C7"/>
    <w:rsid w:val="002C2BB9"/>
    <w:rsid w:val="002D7C04"/>
    <w:rsid w:val="002D7F5C"/>
    <w:rsid w:val="002E6CEF"/>
    <w:rsid w:val="00304D0C"/>
    <w:rsid w:val="003174FB"/>
    <w:rsid w:val="00317BE1"/>
    <w:rsid w:val="00333616"/>
    <w:rsid w:val="00334BD1"/>
    <w:rsid w:val="00343465"/>
    <w:rsid w:val="00344FE2"/>
    <w:rsid w:val="00352AD9"/>
    <w:rsid w:val="0035507E"/>
    <w:rsid w:val="00357665"/>
    <w:rsid w:val="003638E9"/>
    <w:rsid w:val="0038748B"/>
    <w:rsid w:val="00390654"/>
    <w:rsid w:val="00393033"/>
    <w:rsid w:val="00393A65"/>
    <w:rsid w:val="0039600C"/>
    <w:rsid w:val="003C3C74"/>
    <w:rsid w:val="003C5992"/>
    <w:rsid w:val="003E1011"/>
    <w:rsid w:val="003E1503"/>
    <w:rsid w:val="003F4162"/>
    <w:rsid w:val="0040312E"/>
    <w:rsid w:val="00406112"/>
    <w:rsid w:val="00420D88"/>
    <w:rsid w:val="0042516D"/>
    <w:rsid w:val="00430A5C"/>
    <w:rsid w:val="00436A93"/>
    <w:rsid w:val="00445BA9"/>
    <w:rsid w:val="00452F92"/>
    <w:rsid w:val="004559A3"/>
    <w:rsid w:val="004574ED"/>
    <w:rsid w:val="004611F0"/>
    <w:rsid w:val="00474B12"/>
    <w:rsid w:val="004807D5"/>
    <w:rsid w:val="00497ADB"/>
    <w:rsid w:val="004A2E08"/>
    <w:rsid w:val="004A7479"/>
    <w:rsid w:val="004B462F"/>
    <w:rsid w:val="004C0FA3"/>
    <w:rsid w:val="004C1CDD"/>
    <w:rsid w:val="004C3C71"/>
    <w:rsid w:val="004D1C53"/>
    <w:rsid w:val="004D370B"/>
    <w:rsid w:val="004F033A"/>
    <w:rsid w:val="004F658A"/>
    <w:rsid w:val="00502512"/>
    <w:rsid w:val="005032AB"/>
    <w:rsid w:val="00504AFE"/>
    <w:rsid w:val="00506595"/>
    <w:rsid w:val="00506C4B"/>
    <w:rsid w:val="00507C4A"/>
    <w:rsid w:val="0053118A"/>
    <w:rsid w:val="00531475"/>
    <w:rsid w:val="00562433"/>
    <w:rsid w:val="005804B1"/>
    <w:rsid w:val="00584B7D"/>
    <w:rsid w:val="00586899"/>
    <w:rsid w:val="005954D0"/>
    <w:rsid w:val="00596149"/>
    <w:rsid w:val="005A0025"/>
    <w:rsid w:val="005A3D02"/>
    <w:rsid w:val="005B0AFA"/>
    <w:rsid w:val="005B5D1E"/>
    <w:rsid w:val="005B7779"/>
    <w:rsid w:val="005C7097"/>
    <w:rsid w:val="005D01B2"/>
    <w:rsid w:val="005D051B"/>
    <w:rsid w:val="005D727B"/>
    <w:rsid w:val="005E0E8B"/>
    <w:rsid w:val="005E0F66"/>
    <w:rsid w:val="005F0F71"/>
    <w:rsid w:val="005F188B"/>
    <w:rsid w:val="005F4A7E"/>
    <w:rsid w:val="00601490"/>
    <w:rsid w:val="006308C2"/>
    <w:rsid w:val="00642DF1"/>
    <w:rsid w:val="00643059"/>
    <w:rsid w:val="00647CD2"/>
    <w:rsid w:val="00652F44"/>
    <w:rsid w:val="00654DE1"/>
    <w:rsid w:val="0066152B"/>
    <w:rsid w:val="006620D4"/>
    <w:rsid w:val="00662CC3"/>
    <w:rsid w:val="006701ED"/>
    <w:rsid w:val="00674055"/>
    <w:rsid w:val="0067527E"/>
    <w:rsid w:val="00675C3A"/>
    <w:rsid w:val="00692D76"/>
    <w:rsid w:val="00695CB1"/>
    <w:rsid w:val="006A3C1F"/>
    <w:rsid w:val="006A45FF"/>
    <w:rsid w:val="006C1582"/>
    <w:rsid w:val="006C21BD"/>
    <w:rsid w:val="006C7C72"/>
    <w:rsid w:val="006D02F4"/>
    <w:rsid w:val="006D25D0"/>
    <w:rsid w:val="006D6BC4"/>
    <w:rsid w:val="006E65F7"/>
    <w:rsid w:val="0070131E"/>
    <w:rsid w:val="007132CD"/>
    <w:rsid w:val="00715AE8"/>
    <w:rsid w:val="00715D7C"/>
    <w:rsid w:val="00725746"/>
    <w:rsid w:val="0073523E"/>
    <w:rsid w:val="0075760A"/>
    <w:rsid w:val="0076057F"/>
    <w:rsid w:val="00762CB7"/>
    <w:rsid w:val="007909C1"/>
    <w:rsid w:val="00790CC0"/>
    <w:rsid w:val="00791349"/>
    <w:rsid w:val="0079528A"/>
    <w:rsid w:val="00796834"/>
    <w:rsid w:val="00797C79"/>
    <w:rsid w:val="007A04BA"/>
    <w:rsid w:val="007B33F2"/>
    <w:rsid w:val="007B3ADC"/>
    <w:rsid w:val="007C6C6C"/>
    <w:rsid w:val="007D108B"/>
    <w:rsid w:val="007D328E"/>
    <w:rsid w:val="007E7102"/>
    <w:rsid w:val="007F3F88"/>
    <w:rsid w:val="0080541D"/>
    <w:rsid w:val="00807F8F"/>
    <w:rsid w:val="008130C4"/>
    <w:rsid w:val="00815C4E"/>
    <w:rsid w:val="00817572"/>
    <w:rsid w:val="00817686"/>
    <w:rsid w:val="008249BD"/>
    <w:rsid w:val="00835FE5"/>
    <w:rsid w:val="00850C9C"/>
    <w:rsid w:val="00871B8B"/>
    <w:rsid w:val="008842A6"/>
    <w:rsid w:val="0088757F"/>
    <w:rsid w:val="00894DCC"/>
    <w:rsid w:val="00895191"/>
    <w:rsid w:val="0089532D"/>
    <w:rsid w:val="00897C32"/>
    <w:rsid w:val="008A02DE"/>
    <w:rsid w:val="008C2A3B"/>
    <w:rsid w:val="008C53ED"/>
    <w:rsid w:val="008D068C"/>
    <w:rsid w:val="008D6A50"/>
    <w:rsid w:val="008F2509"/>
    <w:rsid w:val="008F25AC"/>
    <w:rsid w:val="00924458"/>
    <w:rsid w:val="009264E0"/>
    <w:rsid w:val="00935BAD"/>
    <w:rsid w:val="00965C63"/>
    <w:rsid w:val="00981336"/>
    <w:rsid w:val="00995FE2"/>
    <w:rsid w:val="009A00A3"/>
    <w:rsid w:val="009A3AC3"/>
    <w:rsid w:val="009B11E7"/>
    <w:rsid w:val="009B29E4"/>
    <w:rsid w:val="009B29F0"/>
    <w:rsid w:val="009B5D87"/>
    <w:rsid w:val="009C0B35"/>
    <w:rsid w:val="009C2159"/>
    <w:rsid w:val="009D04F2"/>
    <w:rsid w:val="009E0497"/>
    <w:rsid w:val="009E238B"/>
    <w:rsid w:val="009E2D0D"/>
    <w:rsid w:val="009E7386"/>
    <w:rsid w:val="00A26B99"/>
    <w:rsid w:val="00A27565"/>
    <w:rsid w:val="00A32F28"/>
    <w:rsid w:val="00A35749"/>
    <w:rsid w:val="00A36529"/>
    <w:rsid w:val="00A366F6"/>
    <w:rsid w:val="00A36B76"/>
    <w:rsid w:val="00A42D21"/>
    <w:rsid w:val="00A47AE6"/>
    <w:rsid w:val="00A54302"/>
    <w:rsid w:val="00A63E89"/>
    <w:rsid w:val="00A67F0B"/>
    <w:rsid w:val="00A70D93"/>
    <w:rsid w:val="00A87C8E"/>
    <w:rsid w:val="00A93BA8"/>
    <w:rsid w:val="00AA1855"/>
    <w:rsid w:val="00AA4F12"/>
    <w:rsid w:val="00AB0FF3"/>
    <w:rsid w:val="00AB3224"/>
    <w:rsid w:val="00AB498B"/>
    <w:rsid w:val="00AC1422"/>
    <w:rsid w:val="00AC190D"/>
    <w:rsid w:val="00AC380C"/>
    <w:rsid w:val="00AC4CC4"/>
    <w:rsid w:val="00AC732C"/>
    <w:rsid w:val="00AD163A"/>
    <w:rsid w:val="00B04307"/>
    <w:rsid w:val="00B15B32"/>
    <w:rsid w:val="00B25A36"/>
    <w:rsid w:val="00B3491C"/>
    <w:rsid w:val="00B401D5"/>
    <w:rsid w:val="00B407D4"/>
    <w:rsid w:val="00B461E7"/>
    <w:rsid w:val="00B536F4"/>
    <w:rsid w:val="00B54DD0"/>
    <w:rsid w:val="00B570E1"/>
    <w:rsid w:val="00B64D6C"/>
    <w:rsid w:val="00B65013"/>
    <w:rsid w:val="00B67660"/>
    <w:rsid w:val="00B70566"/>
    <w:rsid w:val="00B72658"/>
    <w:rsid w:val="00B74903"/>
    <w:rsid w:val="00B7542D"/>
    <w:rsid w:val="00B96E42"/>
    <w:rsid w:val="00BA44B5"/>
    <w:rsid w:val="00BB2EDA"/>
    <w:rsid w:val="00BB6810"/>
    <w:rsid w:val="00BB6B67"/>
    <w:rsid w:val="00BB6C15"/>
    <w:rsid w:val="00BC11EC"/>
    <w:rsid w:val="00BC55BB"/>
    <w:rsid w:val="00BD6B60"/>
    <w:rsid w:val="00BD7C4E"/>
    <w:rsid w:val="00BE2406"/>
    <w:rsid w:val="00BE652E"/>
    <w:rsid w:val="00BF1E31"/>
    <w:rsid w:val="00BF6AB9"/>
    <w:rsid w:val="00BF7FCB"/>
    <w:rsid w:val="00C0020C"/>
    <w:rsid w:val="00C02906"/>
    <w:rsid w:val="00C03F58"/>
    <w:rsid w:val="00C27181"/>
    <w:rsid w:val="00C27A32"/>
    <w:rsid w:val="00C31594"/>
    <w:rsid w:val="00C31FCF"/>
    <w:rsid w:val="00C334C0"/>
    <w:rsid w:val="00C425FC"/>
    <w:rsid w:val="00C431F6"/>
    <w:rsid w:val="00C44C23"/>
    <w:rsid w:val="00C453EC"/>
    <w:rsid w:val="00C527E5"/>
    <w:rsid w:val="00C52D0C"/>
    <w:rsid w:val="00C548F7"/>
    <w:rsid w:val="00C5651A"/>
    <w:rsid w:val="00C575FA"/>
    <w:rsid w:val="00C60364"/>
    <w:rsid w:val="00C62296"/>
    <w:rsid w:val="00C63B02"/>
    <w:rsid w:val="00C70903"/>
    <w:rsid w:val="00C80CDD"/>
    <w:rsid w:val="00C85CB2"/>
    <w:rsid w:val="00C97F18"/>
    <w:rsid w:val="00CA1BE5"/>
    <w:rsid w:val="00CA5704"/>
    <w:rsid w:val="00CA7C3A"/>
    <w:rsid w:val="00CB6B62"/>
    <w:rsid w:val="00CC0707"/>
    <w:rsid w:val="00CC16AE"/>
    <w:rsid w:val="00CC6C1A"/>
    <w:rsid w:val="00CD4FBD"/>
    <w:rsid w:val="00CE48F3"/>
    <w:rsid w:val="00CE588F"/>
    <w:rsid w:val="00CF1C19"/>
    <w:rsid w:val="00CF291D"/>
    <w:rsid w:val="00CF3F0B"/>
    <w:rsid w:val="00CF4526"/>
    <w:rsid w:val="00D03EAF"/>
    <w:rsid w:val="00D111B7"/>
    <w:rsid w:val="00D1607C"/>
    <w:rsid w:val="00D26E11"/>
    <w:rsid w:val="00D40EC2"/>
    <w:rsid w:val="00D47258"/>
    <w:rsid w:val="00D554C0"/>
    <w:rsid w:val="00D657C7"/>
    <w:rsid w:val="00D662BF"/>
    <w:rsid w:val="00D83AF9"/>
    <w:rsid w:val="00D85A4E"/>
    <w:rsid w:val="00D95C24"/>
    <w:rsid w:val="00DA1756"/>
    <w:rsid w:val="00DB1752"/>
    <w:rsid w:val="00DC6ABF"/>
    <w:rsid w:val="00DD64D9"/>
    <w:rsid w:val="00DE4986"/>
    <w:rsid w:val="00DF3DC1"/>
    <w:rsid w:val="00DF4CA6"/>
    <w:rsid w:val="00DF5DA1"/>
    <w:rsid w:val="00DF6AAE"/>
    <w:rsid w:val="00DF712C"/>
    <w:rsid w:val="00E15C14"/>
    <w:rsid w:val="00E167FC"/>
    <w:rsid w:val="00E24B07"/>
    <w:rsid w:val="00E26588"/>
    <w:rsid w:val="00E30994"/>
    <w:rsid w:val="00E31530"/>
    <w:rsid w:val="00E52CC9"/>
    <w:rsid w:val="00E53EE6"/>
    <w:rsid w:val="00E736F1"/>
    <w:rsid w:val="00E80136"/>
    <w:rsid w:val="00E80747"/>
    <w:rsid w:val="00E87875"/>
    <w:rsid w:val="00E9043F"/>
    <w:rsid w:val="00EC0048"/>
    <w:rsid w:val="00EC4FCF"/>
    <w:rsid w:val="00ED3197"/>
    <w:rsid w:val="00EE01AA"/>
    <w:rsid w:val="00EE17B9"/>
    <w:rsid w:val="00EE7351"/>
    <w:rsid w:val="00F119C4"/>
    <w:rsid w:val="00F31732"/>
    <w:rsid w:val="00F35161"/>
    <w:rsid w:val="00F44D17"/>
    <w:rsid w:val="00F47B60"/>
    <w:rsid w:val="00F573A5"/>
    <w:rsid w:val="00F63AE8"/>
    <w:rsid w:val="00F67B48"/>
    <w:rsid w:val="00F70750"/>
    <w:rsid w:val="00F72C6B"/>
    <w:rsid w:val="00F933D5"/>
    <w:rsid w:val="00F97833"/>
    <w:rsid w:val="00FB2F46"/>
    <w:rsid w:val="00FC7A61"/>
    <w:rsid w:val="00FC7BE0"/>
    <w:rsid w:val="00FD4354"/>
    <w:rsid w:val="00FE1DDC"/>
    <w:rsid w:val="00FE3D9A"/>
    <w:rsid w:val="00FE7D8B"/>
    <w:rsid w:val="00FF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rial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DA1"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qFormat/>
    <w:rsid w:val="00DF5DA1"/>
    <w:pPr>
      <w:keepNext/>
      <w:numPr>
        <w:numId w:val="3"/>
      </w:numPr>
      <w:shd w:val="pct12" w:color="auto" w:fill="FFFFFF"/>
      <w:spacing w:before="240" w:after="120"/>
      <w:outlineLvl w:val="0"/>
    </w:pPr>
    <w:rPr>
      <w:rFonts w:ascii="Arial" w:hAnsi="Arial"/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rsid w:val="00DF5DA1"/>
    <w:pPr>
      <w:keepNext/>
      <w:numPr>
        <w:ilvl w:val="1"/>
        <w:numId w:val="3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DF5DA1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DF5DA1"/>
    <w:pPr>
      <w:keepNext/>
      <w:numPr>
        <w:ilvl w:val="3"/>
        <w:numId w:val="3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rsid w:val="00DF5DA1"/>
    <w:pPr>
      <w:numPr>
        <w:ilvl w:val="4"/>
        <w:numId w:val="3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DF5DA1"/>
    <w:pPr>
      <w:numPr>
        <w:ilvl w:val="5"/>
        <w:numId w:val="3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DF5DA1"/>
    <w:pPr>
      <w:numPr>
        <w:ilvl w:val="6"/>
        <w:numId w:val="3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DF5DA1"/>
    <w:pPr>
      <w:numPr>
        <w:ilvl w:val="7"/>
        <w:numId w:val="3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DF5DA1"/>
    <w:pPr>
      <w:numPr>
        <w:ilvl w:val="8"/>
        <w:numId w:val="3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DF5DA1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DF5DA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rsid w:val="00DF5DA1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DF5DA1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rsid w:val="00DF5DA1"/>
    <w:pPr>
      <w:numPr>
        <w:numId w:val="1"/>
      </w:numPr>
    </w:pPr>
  </w:style>
  <w:style w:type="paragraph" w:styleId="Commarcadores">
    <w:name w:val="List Bullet"/>
    <w:basedOn w:val="Normal"/>
    <w:autoRedefine/>
    <w:rsid w:val="00DF5DA1"/>
    <w:pPr>
      <w:numPr>
        <w:numId w:val="2"/>
      </w:numPr>
    </w:pPr>
  </w:style>
  <w:style w:type="paragraph" w:styleId="Rodap">
    <w:name w:val="footer"/>
    <w:basedOn w:val="Normal"/>
    <w:rsid w:val="00DF5DA1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DF5DA1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DF5DA1"/>
    <w:pPr>
      <w:spacing w:before="0" w:after="0"/>
    </w:pPr>
    <w:rPr>
      <w:sz w:val="28"/>
    </w:rPr>
  </w:style>
  <w:style w:type="character" w:styleId="Nmerodepgina">
    <w:name w:val="page number"/>
    <w:basedOn w:val="Fontepargpadro"/>
    <w:rsid w:val="00DF5DA1"/>
  </w:style>
  <w:style w:type="paragraph" w:customStyle="1" w:styleId="sistema">
    <w:name w:val="sistema"/>
    <w:basedOn w:val="Normal"/>
    <w:rsid w:val="00DF5DA1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DF5DA1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04AFE"/>
    <w:pPr>
      <w:tabs>
        <w:tab w:val="left" w:pos="960"/>
        <w:tab w:val="right" w:leader="dot" w:pos="9060"/>
      </w:tabs>
      <w:spacing w:before="0" w:after="0"/>
      <w:ind w:left="240"/>
      <w:jc w:val="left"/>
    </w:pPr>
    <w:rPr>
      <w:smallCaps/>
      <w:noProof/>
      <w:sz w:val="20"/>
    </w:rPr>
  </w:style>
  <w:style w:type="paragraph" w:styleId="Sumrio3">
    <w:name w:val="toc 3"/>
    <w:basedOn w:val="Normal"/>
    <w:next w:val="Normal"/>
    <w:autoRedefine/>
    <w:uiPriority w:val="39"/>
    <w:rsid w:val="00DF5DA1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rsid w:val="00DF5DA1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DF5DA1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DF5DA1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DF5DA1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DF5DA1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DF5DA1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DF5DA1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DF5DA1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DF5DA1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rsid w:val="00DF5DA1"/>
    <w:rPr>
      <w:i/>
      <w:iCs/>
    </w:rPr>
  </w:style>
  <w:style w:type="paragraph" w:styleId="Remissivo9">
    <w:name w:val="index 9"/>
    <w:basedOn w:val="Normal"/>
    <w:next w:val="Normal"/>
    <w:autoRedefine/>
    <w:semiHidden/>
    <w:rsid w:val="00DF5DA1"/>
    <w:pPr>
      <w:ind w:left="2160" w:hanging="240"/>
    </w:pPr>
  </w:style>
  <w:style w:type="paragraph" w:customStyle="1" w:styleId="BulletItem">
    <w:name w:val="Bullet Item"/>
    <w:basedOn w:val="Normal"/>
    <w:rsid w:val="00DF5DA1"/>
    <w:pPr>
      <w:widowControl w:val="0"/>
      <w:numPr>
        <w:numId w:val="4"/>
      </w:numPr>
      <w:spacing w:before="0" w:after="0" w:line="360" w:lineRule="auto"/>
    </w:pPr>
    <w:rPr>
      <w:rFonts w:ascii="Arial" w:hAnsi="Arial"/>
      <w:sz w:val="22"/>
    </w:rPr>
  </w:style>
  <w:style w:type="character" w:styleId="Hyperlink">
    <w:name w:val="Hyperlink"/>
    <w:rsid w:val="00DF5DA1"/>
    <w:rPr>
      <w:color w:val="0000FF"/>
      <w:u w:val="single"/>
    </w:rPr>
  </w:style>
  <w:style w:type="paragraph" w:customStyle="1" w:styleId="Tabletext">
    <w:name w:val="Tabletext"/>
    <w:basedOn w:val="Normal"/>
    <w:rsid w:val="00317BE1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tulo">
    <w:name w:val="Title"/>
    <w:basedOn w:val="Normal"/>
    <w:next w:val="Normal"/>
    <w:qFormat/>
    <w:rsid w:val="00317BE1"/>
    <w:pPr>
      <w:widowControl w:val="0"/>
      <w:suppressAutoHyphens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omes">
    <w:name w:val="Nomes"/>
    <w:basedOn w:val="Normal"/>
    <w:rsid w:val="00334BD1"/>
    <w:pPr>
      <w:spacing w:before="0" w:after="0"/>
      <w:ind w:firstLine="720"/>
      <w:jc w:val="left"/>
    </w:pPr>
    <w:rPr>
      <w:rFonts w:ascii="Arial" w:hAnsi="Arial"/>
      <w:sz w:val="22"/>
    </w:rPr>
  </w:style>
  <w:style w:type="paragraph" w:customStyle="1" w:styleId="Topicos">
    <w:name w:val="Topicos"/>
    <w:basedOn w:val="Normal"/>
    <w:rsid w:val="00A32F28"/>
    <w:pPr>
      <w:numPr>
        <w:numId w:val="5"/>
      </w:numPr>
      <w:jc w:val="left"/>
    </w:pPr>
    <w:rPr>
      <w:rFonts w:ascii="Arial" w:hAnsi="Arial"/>
      <w:sz w:val="22"/>
    </w:rPr>
  </w:style>
  <w:style w:type="paragraph" w:customStyle="1" w:styleId="RNF">
    <w:name w:val="RNF"/>
    <w:basedOn w:val="Ttulo3"/>
    <w:next w:val="Corpodetexto"/>
    <w:rsid w:val="008F2509"/>
    <w:pPr>
      <w:numPr>
        <w:ilvl w:val="0"/>
        <w:numId w:val="7"/>
      </w:numPr>
      <w:pBdr>
        <w:top w:val="single" w:sz="4" w:space="1" w:color="auto"/>
        <w:bottom w:val="single" w:sz="4" w:space="1" w:color="auto"/>
      </w:pBdr>
      <w:spacing w:after="0"/>
      <w:jc w:val="center"/>
    </w:pPr>
    <w:rPr>
      <w:sz w:val="22"/>
      <w:lang w:eastAsia="ko-KR"/>
    </w:rPr>
  </w:style>
  <w:style w:type="paragraph" w:styleId="NormalWeb">
    <w:name w:val="Normal (Web)"/>
    <w:basedOn w:val="Normal"/>
    <w:uiPriority w:val="99"/>
    <w:unhideWhenUsed/>
    <w:rsid w:val="00652F44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tab-span">
    <w:name w:val="apple-tab-span"/>
    <w:rsid w:val="0066152B"/>
  </w:style>
  <w:style w:type="paragraph" w:styleId="Textodebalo">
    <w:name w:val="Balloon Text"/>
    <w:basedOn w:val="Normal"/>
    <w:link w:val="TextodebaloChar"/>
    <w:rsid w:val="00D85A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85A4E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094A20"/>
    <w:pPr>
      <w:widowControl w:val="0"/>
      <w:spacing w:line="276" w:lineRule="auto"/>
      <w:contextualSpacing/>
    </w:pPr>
    <w:rPr>
      <w:rFonts w:ascii="Arial" w:eastAsia="Arial" w:hAnsi="Arial"/>
      <w:color w:val="000000"/>
      <w:sz w:val="22"/>
    </w:rPr>
  </w:style>
  <w:style w:type="table" w:styleId="Tabelacomgrade">
    <w:name w:val="Table Grid"/>
    <w:basedOn w:val="Tabelanormal"/>
    <w:uiPriority w:val="59"/>
    <w:rsid w:val="00012A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00317"/>
    <w:pPr>
      <w:ind w:left="720"/>
      <w:contextualSpacing/>
    </w:pPr>
  </w:style>
  <w:style w:type="paragraph" w:styleId="Corpodetexto2">
    <w:name w:val="Body Text 2"/>
    <w:basedOn w:val="Normal"/>
    <w:link w:val="Corpodetexto2Char"/>
    <w:rsid w:val="004F658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F658A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63CFD-9649-4D99-A5DC-B7A486ADA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125</TotalTime>
  <Pages>13</Pages>
  <Words>2753</Words>
  <Characters>14869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17587</CharactersWithSpaces>
  <SharedDoc>false</SharedDoc>
  <HLinks>
    <vt:vector size="12" baseType="variant">
      <vt:variant>
        <vt:i4>5636097</vt:i4>
      </vt:variant>
      <vt:variant>
        <vt:i4>30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1441886</vt:i4>
      </vt:variant>
      <vt:variant>
        <vt:i4>27</vt:i4>
      </vt:variant>
      <vt:variant>
        <vt:i4>0</vt:i4>
      </vt:variant>
      <vt:variant>
        <vt:i4>5</vt:i4>
      </vt:variant>
      <vt:variant>
        <vt:lpwstr>https://docs.google.com/viewer?a=v&amp;pid=sites&amp;srcid=ZGVmYXVsdGRvbWFpbnxtYXRlcmlhbGRhc2F1bGFzYWRsZXJ1bmlmZWl8Z3g6MmU4MDVlN2I3OGZmODZjZA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Guilherme</cp:lastModifiedBy>
  <cp:revision>82</cp:revision>
  <cp:lastPrinted>2014-04-30T15:49:00Z</cp:lastPrinted>
  <dcterms:created xsi:type="dcterms:W3CDTF">2015-10-04T21:12:00Z</dcterms:created>
  <dcterms:modified xsi:type="dcterms:W3CDTF">2015-11-11T12:19:00Z</dcterms:modified>
</cp:coreProperties>
</file>